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9"/>
      </w:tblGrid>
      <w:tr w:rsidR="00C930E9" w:rsidTr="00D65138">
        <w:tc>
          <w:tcPr>
            <w:tcW w:w="8639" w:type="dxa"/>
          </w:tcPr>
          <w:p w:rsidR="00C930E9" w:rsidRPr="00ED50C4" w:rsidRDefault="00203D4E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4F521F" w:rsidRDefault="004F521F" w:rsidP="00203D4E">
      <w:pPr>
        <w:pStyle w:val="Help"/>
      </w:pPr>
    </w:p>
    <w:p w:rsidR="004F521F" w:rsidRDefault="004F521F" w:rsidP="00203D4E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203D4E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63205" cy="23145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23-201611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868" cy="23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4E" w:rsidRDefault="00203D4E" w:rsidP="00203D4E">
      <w:pPr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203D4E" w:rsidRDefault="00203D4E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1823720</wp:posOffset>
                </wp:positionH>
                <wp:positionV relativeFrom="paragraph">
                  <wp:posOffset>96520</wp:posOffset>
                </wp:positionV>
                <wp:extent cx="1142365" cy="504825"/>
                <wp:effectExtent l="0" t="0" r="0" b="9525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F38" w:rsidRPr="002A32E3" w:rsidRDefault="002D7F38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 Vaucher</w:t>
                            </w:r>
                          </w:p>
                          <w:p w:rsidR="002D7F38" w:rsidRPr="002A32E3" w:rsidRDefault="002D7F38" w:rsidP="00ED50C4">
                            <w:pPr>
                              <w:pStyle w:val="Help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Kevin.VAUCHER@cpnv.ch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43.6pt;margin-top:7.6pt;width:89.95pt;height:39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" filled="f" stroked="f">
                <v:textbox>
                  <w:txbxContent>
                    <w:p w:rsidR="002D7F38" w:rsidRPr="002A32E3" w:rsidRDefault="002D7F38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 Vaucher</w:t>
                      </w:r>
                    </w:p>
                    <w:p w:rsidR="002D7F38" w:rsidRPr="002A32E3" w:rsidRDefault="002D7F38" w:rsidP="00ED50C4">
                      <w:pPr>
                        <w:pStyle w:val="Help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Kevin.VAUCHER@cpnv.ch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203D4E">
      <w:pPr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203D4E" w:rsidRDefault="00203D4E" w:rsidP="004F521F"/>
    <w:p w:rsidR="00203D4E" w:rsidRDefault="00203D4E" w:rsidP="004F521F"/>
    <w:p w:rsidR="00203D4E" w:rsidRDefault="00203D4E" w:rsidP="004F521F"/>
    <w:p w:rsidR="00203D4E" w:rsidRDefault="00203D4E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1583055</wp:posOffset>
                </wp:positionH>
                <wp:positionV relativeFrom="paragraph">
                  <wp:posOffset>38100</wp:posOffset>
                </wp:positionV>
                <wp:extent cx="252920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20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F38" w:rsidRPr="002A32E3" w:rsidRDefault="002D7F3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SI-MI1a</w:t>
                            </w:r>
                          </w:p>
                          <w:p w:rsidR="002D7F38" w:rsidRPr="002A32E3" w:rsidRDefault="002D7F3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</w:p>
                          <w:p w:rsidR="002D7F38" w:rsidRPr="002A32E3" w:rsidRDefault="002D7F3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>1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ère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année, 2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  <w:vertAlign w:val="superscript"/>
                              </w:rPr>
                              <w:t>ème</w:t>
                            </w:r>
                            <w:r w:rsidRPr="002A32E3">
                              <w:rPr>
                                <w:b/>
                                <w:color w:val="4472C4" w:themeColor="accent1"/>
                              </w:rPr>
                              <w:t xml:space="preserve"> trimestre,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24.65pt;margin-top:3pt;width:199.1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" filled="f" stroked="f">
                <v:textbox>
                  <w:txbxContent>
                    <w:p w:rsidR="002D7F38" w:rsidRPr="002A32E3" w:rsidRDefault="002D7F38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SI-MI1a</w:t>
                      </w:r>
                    </w:p>
                    <w:p w:rsidR="002D7F38" w:rsidRPr="002A32E3" w:rsidRDefault="002D7F38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</w:p>
                    <w:p w:rsidR="002D7F38" w:rsidRPr="002A32E3" w:rsidRDefault="002D7F38" w:rsidP="00ED50C4">
                      <w:pPr>
                        <w:pStyle w:val="Help"/>
                        <w:jc w:val="center"/>
                        <w:rPr>
                          <w:b/>
                          <w:color w:val="4472C4" w:themeColor="accent1"/>
                        </w:rPr>
                      </w:pPr>
                      <w:r w:rsidRPr="002A32E3">
                        <w:rPr>
                          <w:b/>
                          <w:color w:val="4472C4" w:themeColor="accent1"/>
                        </w:rPr>
                        <w:t>1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ère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année, 2</w:t>
                      </w:r>
                      <w:r w:rsidRPr="002A32E3">
                        <w:rPr>
                          <w:b/>
                          <w:color w:val="4472C4" w:themeColor="accent1"/>
                          <w:vertAlign w:val="superscript"/>
                        </w:rPr>
                        <w:t>ème</w:t>
                      </w:r>
                      <w:r w:rsidRPr="002A32E3">
                        <w:rPr>
                          <w:b/>
                          <w:color w:val="4472C4" w:themeColor="accent1"/>
                        </w:rPr>
                        <w:t xml:space="preserve"> trimestre, 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203D4E" w:rsidRDefault="00C930E9" w:rsidP="00791020">
      <w:r>
        <w:br w:type="page"/>
      </w:r>
      <w:r w:rsidR="003F2179" w:rsidRPr="00203D4E">
        <w:rPr>
          <w:u w:val="single"/>
        </w:rPr>
        <w:lastRenderedPageBreak/>
        <w:t>Table des matières</w:t>
      </w:r>
    </w:p>
    <w:p w:rsidR="003808F6" w:rsidRDefault="003F2179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r w:rsidRPr="00203D4E">
        <w:fldChar w:fldCharType="begin"/>
      </w:r>
      <w:r w:rsidRPr="00203D4E">
        <w:instrText xml:space="preserve"> </w:instrText>
      </w:r>
      <w:r w:rsidR="00641AD2" w:rsidRPr="00203D4E">
        <w:instrText>TOC</w:instrText>
      </w:r>
      <w:r w:rsidRPr="00203D4E">
        <w:instrText xml:space="preserve"> \o "1-3" \h \z \u </w:instrText>
      </w:r>
      <w:r w:rsidRPr="00203D4E">
        <w:fldChar w:fldCharType="separate"/>
      </w:r>
      <w:hyperlink w:anchor="_Toc5265158" w:history="1">
        <w:r w:rsidR="003808F6" w:rsidRPr="003E3480">
          <w:rPr>
            <w:rStyle w:val="Lienhypertexte"/>
          </w:rPr>
          <w:t>1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Introduction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_Toc5265158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3</w:t>
        </w:r>
        <w:r w:rsidR="003808F6">
          <w:rPr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59" w:history="1">
        <w:r w:rsidR="003808F6" w:rsidRPr="003E3480">
          <w:rPr>
            <w:rStyle w:val="Lienhypertexte"/>
            <w:iCs/>
            <w:noProof/>
          </w:rPr>
          <w:t>1.1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Cadre, description et motivation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_Toc5265159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0" w:history="1">
        <w:r w:rsidR="003808F6" w:rsidRPr="003E3480">
          <w:rPr>
            <w:rStyle w:val="Lienhypertexte"/>
            <w:iCs/>
            <w:noProof/>
          </w:rPr>
          <w:t>1.2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Organisation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_Toc5265160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1" w:history="1">
        <w:r w:rsidR="003808F6" w:rsidRPr="003E3480">
          <w:rPr>
            <w:rStyle w:val="Lienhypertexte"/>
            <w:iCs/>
            <w:noProof/>
          </w:rPr>
          <w:t>1.3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Objectifs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_Toc5265161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2" w:history="1">
        <w:r w:rsidR="003808F6" w:rsidRPr="003E3480">
          <w:rPr>
            <w:rStyle w:val="Lienhypertexte"/>
            <w:iCs/>
            <w:noProof/>
          </w:rPr>
          <w:t>1.4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Planification initiale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_Toc5265162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3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63" w:history="1">
        <w:r w:rsidR="003808F6" w:rsidRPr="003E3480">
          <w:rPr>
            <w:rStyle w:val="Lienhypertexte"/>
          </w:rPr>
          <w:t>2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Analyse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_Toc5265163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4</w:t>
        </w:r>
        <w:r w:rsidR="003808F6">
          <w:rPr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4" w:history="1">
        <w:r w:rsidR="003808F6" w:rsidRPr="003E3480">
          <w:rPr>
            <w:rStyle w:val="Lienhypertexte"/>
            <w:iCs/>
            <w:noProof/>
          </w:rPr>
          <w:t>2.1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Use cases et scénarios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_Toc5265164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4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5" w:history="1">
        <w:r w:rsidR="003808F6" w:rsidRPr="003E3480">
          <w:rPr>
            <w:rStyle w:val="Lienhypertexte"/>
            <w:noProof/>
          </w:rPr>
          <w:t>Apprendre à jouer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_Toc5265165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4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6" w:history="1">
        <w:r w:rsidR="003808F6" w:rsidRPr="003E3480">
          <w:rPr>
            <w:rStyle w:val="Lienhypertexte"/>
            <w:noProof/>
          </w:rPr>
          <w:t>Jouer contre l’ordi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_Toc5265166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5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67" w:history="1">
        <w:r w:rsidR="003808F6" w:rsidRPr="003E3480">
          <w:rPr>
            <w:rStyle w:val="Lienhypertexte"/>
          </w:rPr>
          <w:t>3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Implémentation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_Toc5265167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6</w:t>
        </w:r>
        <w:r w:rsidR="003808F6">
          <w:rPr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8" w:history="1">
        <w:r w:rsidR="003808F6" w:rsidRPr="003E3480">
          <w:rPr>
            <w:rStyle w:val="Lienhypertexte"/>
            <w:iCs/>
            <w:noProof/>
          </w:rPr>
          <w:t>3.1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Modèle Logique de données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_Toc5265168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69" w:history="1">
        <w:r w:rsidR="003808F6" w:rsidRPr="003E3480">
          <w:rPr>
            <w:rStyle w:val="Lienhypertexte"/>
            <w:iCs/>
            <w:noProof/>
          </w:rPr>
          <w:t>3.2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Points techniques spécifiques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_Toc5265169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0" w:history="1">
        <w:r w:rsidR="003808F6" w:rsidRPr="003E3480">
          <w:rPr>
            <w:rStyle w:val="Lienhypertexte"/>
            <w:noProof/>
          </w:rPr>
          <w:t>3.2.1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Point 1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_Toc5265170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1" w:history="1">
        <w:r w:rsidR="003808F6" w:rsidRPr="003E3480">
          <w:rPr>
            <w:rStyle w:val="Lienhypertexte"/>
            <w:noProof/>
          </w:rPr>
          <w:t>3.2.2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Point 2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_Toc5265171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2" w:history="1">
        <w:r w:rsidR="003808F6" w:rsidRPr="003E3480">
          <w:rPr>
            <w:rStyle w:val="Lienhypertexte"/>
            <w:noProof/>
          </w:rPr>
          <w:t>3.2.3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Point …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_Toc5265172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3" w:history="1">
        <w:r w:rsidR="003808F6" w:rsidRPr="003E3480">
          <w:rPr>
            <w:rStyle w:val="Lienhypertexte"/>
            <w:iCs/>
            <w:noProof/>
          </w:rPr>
          <w:t>3.3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Livraisons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_Toc5265173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4" w:history="1">
        <w:r w:rsidR="003808F6" w:rsidRPr="003E3480">
          <w:rPr>
            <w:rStyle w:val="Lienhypertexte"/>
            <w:noProof/>
          </w:rPr>
          <w:t>3.4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Tests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_Toc5265174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5" w:history="1">
        <w:r w:rsidR="003808F6" w:rsidRPr="003E3480">
          <w:rPr>
            <w:rStyle w:val="Lienhypertexte"/>
            <w:iCs/>
            <w:noProof/>
          </w:rPr>
          <w:t>3.5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Tests effectués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_Toc5265175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6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6" w:history="1">
        <w:r w:rsidR="003808F6" w:rsidRPr="003E3480">
          <w:rPr>
            <w:rStyle w:val="Lienhypertexte"/>
            <w:noProof/>
          </w:rPr>
          <w:t>3.6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Stratégie de tests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_Toc5265176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7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77" w:history="1">
        <w:r w:rsidR="003808F6" w:rsidRPr="003E3480">
          <w:rPr>
            <w:rStyle w:val="Lienhypertexte"/>
            <w:noProof/>
          </w:rPr>
          <w:t>3.7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noProof/>
          </w:rPr>
          <w:t>Tableau de tests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_Toc5265177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7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78" w:history="1">
        <w:r w:rsidR="003808F6" w:rsidRPr="003E3480">
          <w:rPr>
            <w:rStyle w:val="Lienhypertexte"/>
          </w:rPr>
          <w:t>4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Conclusions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_Toc5265178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8</w:t>
        </w:r>
        <w:r w:rsidR="003808F6">
          <w:rPr>
            <w:webHidden/>
          </w:rPr>
          <w:fldChar w:fldCharType="end"/>
        </w:r>
      </w:hyperlink>
    </w:p>
    <w:p w:rsidR="003808F6" w:rsidRDefault="007E5A9B">
      <w:pPr>
        <w:pStyle w:val="TM1"/>
        <w:rPr>
          <w:rFonts w:asciiTheme="minorHAnsi" w:eastAsiaTheme="minorEastAsia" w:hAnsiTheme="minorHAnsi" w:cstheme="minorBidi"/>
          <w:color w:val="auto"/>
          <w:sz w:val="22"/>
          <w:szCs w:val="22"/>
          <w:lang w:val="fr-CH" w:eastAsia="fr-CH"/>
        </w:rPr>
      </w:pPr>
      <w:hyperlink w:anchor="_Toc5265179" w:history="1">
        <w:r w:rsidR="003808F6" w:rsidRPr="003E3480">
          <w:rPr>
            <w:rStyle w:val="Lienhypertexte"/>
          </w:rPr>
          <w:t>5</w:t>
        </w:r>
        <w:r w:rsidR="003808F6">
          <w:rPr>
            <w:rFonts w:asciiTheme="minorHAnsi" w:eastAsiaTheme="minorEastAsia" w:hAnsiTheme="minorHAnsi" w:cstheme="minorBidi"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</w:rPr>
          <w:t>Annexes</w:t>
        </w:r>
        <w:r w:rsidR="003808F6">
          <w:rPr>
            <w:webHidden/>
          </w:rPr>
          <w:tab/>
        </w:r>
        <w:r w:rsidR="003808F6">
          <w:rPr>
            <w:webHidden/>
          </w:rPr>
          <w:fldChar w:fldCharType="begin"/>
        </w:r>
        <w:r w:rsidR="003808F6">
          <w:rPr>
            <w:webHidden/>
          </w:rPr>
          <w:instrText xml:space="preserve"> PAGEREF _Toc5265179 \h </w:instrText>
        </w:r>
        <w:r w:rsidR="003808F6">
          <w:rPr>
            <w:webHidden/>
          </w:rPr>
        </w:r>
        <w:r w:rsidR="003808F6">
          <w:rPr>
            <w:webHidden/>
          </w:rPr>
          <w:fldChar w:fldCharType="separate"/>
        </w:r>
        <w:r w:rsidR="003808F6">
          <w:rPr>
            <w:webHidden/>
          </w:rPr>
          <w:t>8</w:t>
        </w:r>
        <w:r w:rsidR="003808F6">
          <w:rPr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80" w:history="1">
        <w:r w:rsidR="003808F6" w:rsidRPr="003E3480">
          <w:rPr>
            <w:rStyle w:val="Lienhypertexte"/>
            <w:iCs/>
            <w:noProof/>
          </w:rPr>
          <w:t>5.1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Sources – Bibliographie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_Toc5265180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8</w:t>
        </w:r>
        <w:r w:rsidR="003808F6">
          <w:rPr>
            <w:noProof/>
            <w:webHidden/>
          </w:rPr>
          <w:fldChar w:fldCharType="end"/>
        </w:r>
      </w:hyperlink>
    </w:p>
    <w:p w:rsidR="003808F6" w:rsidRDefault="007E5A9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fr-CH" w:eastAsia="fr-CH"/>
        </w:rPr>
      </w:pPr>
      <w:hyperlink w:anchor="_Toc5265181" w:history="1">
        <w:r w:rsidR="003808F6" w:rsidRPr="003E3480">
          <w:rPr>
            <w:rStyle w:val="Lienhypertexte"/>
            <w:iCs/>
            <w:noProof/>
          </w:rPr>
          <w:t>5.2</w:t>
        </w:r>
        <w:r w:rsidR="003808F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fr-CH" w:eastAsia="fr-CH"/>
          </w:rPr>
          <w:tab/>
        </w:r>
        <w:r w:rsidR="003808F6" w:rsidRPr="003E3480">
          <w:rPr>
            <w:rStyle w:val="Lienhypertexte"/>
            <w:iCs/>
            <w:noProof/>
          </w:rPr>
          <w:t>Journal de bord du projet</w:t>
        </w:r>
        <w:r w:rsidR="003808F6">
          <w:rPr>
            <w:noProof/>
            <w:webHidden/>
          </w:rPr>
          <w:tab/>
        </w:r>
        <w:r w:rsidR="003808F6">
          <w:rPr>
            <w:noProof/>
            <w:webHidden/>
          </w:rPr>
          <w:fldChar w:fldCharType="begin"/>
        </w:r>
        <w:r w:rsidR="003808F6">
          <w:rPr>
            <w:noProof/>
            <w:webHidden/>
          </w:rPr>
          <w:instrText xml:space="preserve"> PAGEREF _Toc5265181 \h </w:instrText>
        </w:r>
        <w:r w:rsidR="003808F6">
          <w:rPr>
            <w:noProof/>
            <w:webHidden/>
          </w:rPr>
        </w:r>
        <w:r w:rsidR="003808F6">
          <w:rPr>
            <w:noProof/>
            <w:webHidden/>
          </w:rPr>
          <w:fldChar w:fldCharType="separate"/>
        </w:r>
        <w:r w:rsidR="003808F6">
          <w:rPr>
            <w:noProof/>
            <w:webHidden/>
          </w:rPr>
          <w:t>8</w:t>
        </w:r>
        <w:r w:rsidR="003808F6">
          <w:rPr>
            <w:noProof/>
            <w:webHidden/>
          </w:rPr>
          <w:fldChar w:fldCharType="end"/>
        </w:r>
      </w:hyperlink>
    </w:p>
    <w:p w:rsidR="00C12320" w:rsidRPr="00203D4E" w:rsidRDefault="003F2179" w:rsidP="00C12320">
      <w:pPr>
        <w:rPr>
          <w:b/>
        </w:rPr>
      </w:pPr>
      <w:r w:rsidRPr="00203D4E">
        <w:fldChar w:fldCharType="end"/>
      </w:r>
    </w:p>
    <w:p w:rsidR="00C930E9" w:rsidRPr="00203D4E" w:rsidRDefault="007C53D3" w:rsidP="00CF39A8">
      <w:pPr>
        <w:pStyle w:val="Help"/>
        <w:rPr>
          <w:b/>
          <w:color w:val="000000" w:themeColor="text1"/>
        </w:rPr>
      </w:pPr>
      <w:r w:rsidRPr="00203D4E">
        <w:rPr>
          <w:b/>
          <w:color w:val="000000" w:themeColor="text1"/>
        </w:rPr>
        <w:br w:type="page"/>
      </w:r>
    </w:p>
    <w:p w:rsidR="007C53D3" w:rsidRPr="00203D4E" w:rsidRDefault="001B7271" w:rsidP="00AE470C">
      <w:pPr>
        <w:pStyle w:val="Titre1"/>
      </w:pPr>
      <w:bookmarkStart w:id="0" w:name="_Toc5265158"/>
      <w:r w:rsidRPr="00203D4E">
        <w:lastRenderedPageBreak/>
        <w:t>Introduction</w:t>
      </w:r>
      <w:bookmarkEnd w:id="0"/>
    </w:p>
    <w:p w:rsidR="00203D4E" w:rsidRDefault="001B7271" w:rsidP="00046B84">
      <w:pPr>
        <w:pStyle w:val="Titre2"/>
        <w:rPr>
          <w:i w:val="0"/>
          <w:iCs/>
        </w:rPr>
      </w:pPr>
      <w:bookmarkStart w:id="1" w:name="_Toc5265159"/>
      <w:r w:rsidRPr="00203D4E">
        <w:rPr>
          <w:i w:val="0"/>
          <w:iCs/>
        </w:rPr>
        <w:t>Cadre, description et motivation</w:t>
      </w:r>
      <w:bookmarkEnd w:id="1"/>
    </w:p>
    <w:p w:rsidR="006F0E4E" w:rsidRPr="006F0E4E" w:rsidRDefault="006F0E4E" w:rsidP="006F0E4E"/>
    <w:p w:rsidR="00203D4E" w:rsidRPr="00203D4E" w:rsidRDefault="00203D4E" w:rsidP="00046B84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Ce programme va permettre de jouer une partie de bataille navale contre un ordinateur, il est fait dans le cadre du cours ICT-431 et MA-20, de manière à nous ap</w:t>
      </w:r>
      <w:r w:rsidR="005910EF">
        <w:rPr>
          <w:i w:val="0"/>
          <w:color w:val="000000" w:themeColor="text1"/>
        </w:rPr>
        <w:t xml:space="preserve">prendre à réaliser un projet de </w:t>
      </w:r>
      <w:r>
        <w:rPr>
          <w:i w:val="0"/>
          <w:color w:val="000000" w:themeColor="text1"/>
        </w:rPr>
        <w:t>A à Z.</w:t>
      </w:r>
      <w:r w:rsidR="006F0E4E">
        <w:rPr>
          <w:i w:val="0"/>
          <w:color w:val="000000" w:themeColor="text1"/>
        </w:rPr>
        <w:t xml:space="preserve"> </w:t>
      </w:r>
      <w:r>
        <w:rPr>
          <w:i w:val="0"/>
          <w:color w:val="000000" w:themeColor="text1"/>
        </w:rPr>
        <w:t>Pour créer ce projet, nous avons besoin du logiciel CLion et de l’invité de commandes Windows.</w:t>
      </w:r>
    </w:p>
    <w:p w:rsidR="00CF39A8" w:rsidRPr="00203D4E" w:rsidRDefault="006E2C58" w:rsidP="007C53D3">
      <w:pPr>
        <w:pStyle w:val="Titre2"/>
        <w:rPr>
          <w:i w:val="0"/>
          <w:iCs/>
        </w:rPr>
      </w:pPr>
      <w:bookmarkStart w:id="2" w:name="_Toc5265160"/>
      <w:r w:rsidRPr="00203D4E">
        <w:rPr>
          <w:i w:val="0"/>
          <w:iCs/>
        </w:rPr>
        <w:t>Organisation</w:t>
      </w:r>
      <w:bookmarkEnd w:id="2"/>
    </w:p>
    <w:p w:rsidR="00CF39A8" w:rsidRPr="00203D4E" w:rsidRDefault="001B7271" w:rsidP="00CF39A8">
      <w:pPr>
        <w:pStyle w:val="Help"/>
        <w:rPr>
          <w:color w:val="000000" w:themeColor="text1"/>
        </w:rPr>
      </w:pPr>
      <w:r w:rsidRPr="00203D4E">
        <w:rPr>
          <w:color w:val="000000" w:themeColor="text1"/>
        </w:rPr>
        <w:t>Organisation générale du projet</w:t>
      </w:r>
    </w:p>
    <w:p w:rsidR="006E2C58" w:rsidRPr="0060271E" w:rsidRDefault="0060271E" w:rsidP="00CF39A8">
      <w:pPr>
        <w:pStyle w:val="Help"/>
        <w:rPr>
          <w:color w:val="000000" w:themeColor="text1"/>
          <w:lang w:val="fr-CH"/>
        </w:rPr>
      </w:pPr>
      <w:r w:rsidRPr="0060271E">
        <w:rPr>
          <w:color w:val="000000" w:themeColor="text1"/>
          <w:lang w:val="fr-CH"/>
        </w:rPr>
        <w:t>Elève</w:t>
      </w:r>
      <w:r w:rsidR="006E2C58" w:rsidRPr="0060271E">
        <w:rPr>
          <w:color w:val="000000" w:themeColor="text1"/>
          <w:lang w:val="fr-CH"/>
        </w:rPr>
        <w:t xml:space="preserve"> :</w:t>
      </w:r>
      <w:r w:rsidR="00184F95">
        <w:rPr>
          <w:color w:val="000000" w:themeColor="text1"/>
          <w:lang w:val="fr-CH"/>
        </w:rPr>
        <w:t xml:space="preserve"> Kevin Vaucher,</w:t>
      </w:r>
      <w:r w:rsidR="00FE64EE" w:rsidRPr="0060271E">
        <w:rPr>
          <w:color w:val="000000" w:themeColor="text1"/>
          <w:lang w:val="fr-CH"/>
        </w:rPr>
        <w:t xml:space="preserve"> Kevin.Vaucher@cpnv.ch, 079.433.92.96</w:t>
      </w:r>
    </w:p>
    <w:p w:rsidR="007C53D3" w:rsidRDefault="00184F95" w:rsidP="00CF39A8">
      <w:pPr>
        <w:pStyle w:val="Help"/>
        <w:rPr>
          <w:color w:val="000000" w:themeColor="text1"/>
        </w:rPr>
      </w:pPr>
      <w:r>
        <w:rPr>
          <w:color w:val="000000" w:themeColor="text1"/>
        </w:rPr>
        <w:t xml:space="preserve">Responsable de projet Xavier Carrel, </w:t>
      </w:r>
      <w:r w:rsidRPr="00184F95">
        <w:rPr>
          <w:color w:val="000000" w:themeColor="text1"/>
        </w:rPr>
        <w:t>Xavier.Carrel@cpnv.ch</w:t>
      </w:r>
    </w:p>
    <w:p w:rsidR="00184F95" w:rsidRDefault="00184F95" w:rsidP="00CF39A8">
      <w:pPr>
        <w:pStyle w:val="Help"/>
        <w:rPr>
          <w:rStyle w:val="Lienhypertexte"/>
        </w:rPr>
      </w:pPr>
    </w:p>
    <w:p w:rsidR="00FE64EE" w:rsidRDefault="00FE64EE" w:rsidP="00CF39A8">
      <w:pPr>
        <w:pStyle w:val="Help"/>
        <w:rPr>
          <w:color w:val="000000" w:themeColor="text1"/>
        </w:rPr>
      </w:pPr>
      <w:r>
        <w:rPr>
          <w:color w:val="000000" w:themeColor="text1"/>
        </w:rPr>
        <w:t>Aucun expert</w:t>
      </w:r>
    </w:p>
    <w:p w:rsidR="00FE64EE" w:rsidRPr="00203D4E" w:rsidRDefault="00FE64EE" w:rsidP="00CF39A8">
      <w:pPr>
        <w:pStyle w:val="Help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3001"/>
        <w:gridCol w:w="3025"/>
      </w:tblGrid>
      <w:tr w:rsidR="00203D4E" w:rsidRPr="00203D4E" w:rsidTr="005F2769"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60271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Elève</w:t>
            </w: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Responsable de projet</w:t>
            </w: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Documentation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Développement</w:t>
            </w: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  <w:tr w:rsidR="00203D4E" w:rsidRPr="00203D4E" w:rsidTr="005F2769"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Sprint Review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7C53D3" w:rsidRPr="00203D4E" w:rsidTr="005F2769">
        <w:tc>
          <w:tcPr>
            <w:tcW w:w="3070" w:type="dxa"/>
          </w:tcPr>
          <w:p w:rsidR="007C53D3" w:rsidRPr="00203D4E" w:rsidRDefault="00432F3D" w:rsidP="00CF39A8">
            <w:pPr>
              <w:pStyle w:val="Help"/>
              <w:rPr>
                <w:color w:val="000000" w:themeColor="text1"/>
              </w:rPr>
            </w:pPr>
            <w:r w:rsidRPr="00203D4E">
              <w:rPr>
                <w:color w:val="000000" w:themeColor="text1"/>
              </w:rPr>
              <w:t>Maintenance Planning</w:t>
            </w:r>
          </w:p>
        </w:tc>
        <w:tc>
          <w:tcPr>
            <w:tcW w:w="3070" w:type="dxa"/>
          </w:tcPr>
          <w:p w:rsidR="007C53D3" w:rsidRPr="00203D4E" w:rsidRDefault="00FE64EE" w:rsidP="00CF39A8">
            <w:pPr>
              <w:pStyle w:val="Help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070" w:type="dxa"/>
          </w:tcPr>
          <w:p w:rsidR="007C53D3" w:rsidRPr="00203D4E" w:rsidRDefault="007C53D3" w:rsidP="00CF39A8">
            <w:pPr>
              <w:pStyle w:val="Help"/>
              <w:rPr>
                <w:color w:val="000000" w:themeColor="text1"/>
              </w:rPr>
            </w:pPr>
          </w:p>
        </w:tc>
      </w:tr>
    </w:tbl>
    <w:p w:rsidR="007C53D3" w:rsidRPr="00203D4E" w:rsidRDefault="007C53D3" w:rsidP="00CF39A8">
      <w:pPr>
        <w:pStyle w:val="Help"/>
        <w:rPr>
          <w:color w:val="000000" w:themeColor="text1"/>
        </w:rPr>
      </w:pPr>
    </w:p>
    <w:p w:rsidR="00E755D1" w:rsidRDefault="006E2C58" w:rsidP="00CF39A8">
      <w:pPr>
        <w:pStyle w:val="Titre2"/>
        <w:rPr>
          <w:i w:val="0"/>
          <w:iCs/>
        </w:rPr>
      </w:pPr>
      <w:bookmarkStart w:id="3" w:name="_Toc5265161"/>
      <w:r w:rsidRPr="00203D4E">
        <w:rPr>
          <w:i w:val="0"/>
          <w:iCs/>
        </w:rPr>
        <w:t>Objectifs</w:t>
      </w:r>
      <w:bookmarkEnd w:id="3"/>
    </w:p>
    <w:p w:rsidR="00FE64EE" w:rsidRDefault="00FE64EE" w:rsidP="00FE64EE">
      <w:r>
        <w:t>Les objectifs principaux de ce projet sont :</w:t>
      </w:r>
    </w:p>
    <w:p w:rsidR="00FE64EE" w:rsidRDefault="00FE64EE" w:rsidP="00FE64EE">
      <w:r>
        <w:br/>
        <w:t>- S’entraîner à réaliser un projet avec un cahier des charges</w:t>
      </w:r>
    </w:p>
    <w:p w:rsidR="00FE64EE" w:rsidRDefault="00FE64EE" w:rsidP="00FE64EE">
      <w:r>
        <w:t>- S’exercer à la réalisation d’un projet ressemblant à un TPI</w:t>
      </w:r>
    </w:p>
    <w:p w:rsidR="00FE64EE" w:rsidRPr="00FE64EE" w:rsidRDefault="00FE64EE" w:rsidP="00FE64EE">
      <w:r>
        <w:t>- Développer un programme complet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5265162"/>
      <w:r w:rsidRPr="00203D4E">
        <w:rPr>
          <w:i w:val="0"/>
          <w:iCs/>
        </w:rPr>
        <w:t>Planification</w:t>
      </w:r>
      <w:r w:rsidR="00E63311" w:rsidRPr="00203D4E">
        <w:rPr>
          <w:i w:val="0"/>
          <w:iCs/>
        </w:rPr>
        <w:t xml:space="preserve"> initiale</w:t>
      </w:r>
      <w:bookmarkEnd w:id="4"/>
    </w:p>
    <w:p w:rsidR="00854D0B" w:rsidRPr="00854D0B" w:rsidRDefault="00854D0B" w:rsidP="00854D0B"/>
    <w:p w:rsidR="00E755D1" w:rsidRDefault="00E755D1" w:rsidP="00E755D1">
      <w:r>
        <w:rPr>
          <w:noProof/>
          <w:lang w:val="fr-CH" w:eastAsia="fr-CH"/>
        </w:rPr>
        <w:drawing>
          <wp:inline distT="0" distB="0" distL="0" distR="0">
            <wp:extent cx="5172075" cy="2352809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89" cy="236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EE" w:rsidRDefault="00FE64EE" w:rsidP="00E755D1"/>
    <w:p w:rsidR="00FE64EE" w:rsidRDefault="00FE64EE" w:rsidP="00E755D1"/>
    <w:p w:rsidR="00581E0D" w:rsidRPr="00E755D1" w:rsidRDefault="00581E0D" w:rsidP="00E755D1"/>
    <w:p w:rsidR="00581E0D" w:rsidRDefault="0083170D" w:rsidP="00581E0D">
      <w:pPr>
        <w:pStyle w:val="Titre1"/>
      </w:pPr>
      <w:bookmarkStart w:id="5" w:name="_Toc5265163"/>
      <w:r w:rsidRPr="00203D4E">
        <w:lastRenderedPageBreak/>
        <w:t>Analyse</w:t>
      </w:r>
      <w:bookmarkEnd w:id="5"/>
    </w:p>
    <w:p w:rsidR="00581E0D" w:rsidRPr="00581E0D" w:rsidRDefault="00581E0D" w:rsidP="00581E0D">
      <w:r>
        <w:t>Le programme de bataille navale permettra de jouer une partie grâce à des bateaux placés au préalable. On pourra également lire les règles du jeu, afin de connaître les objectifs et la manière de jouer.</w:t>
      </w:r>
    </w:p>
    <w:p w:rsidR="006950E4" w:rsidRDefault="00A14804" w:rsidP="006950E4">
      <w:pPr>
        <w:pStyle w:val="Titre2"/>
        <w:rPr>
          <w:i w:val="0"/>
          <w:iCs/>
        </w:rPr>
      </w:pPr>
      <w:bookmarkStart w:id="6" w:name="_Toc5265164"/>
      <w:r w:rsidRPr="00203D4E">
        <w:rPr>
          <w:i w:val="0"/>
          <w:iCs/>
        </w:rPr>
        <w:t>Use cases et scénarios</w:t>
      </w:r>
      <w:bookmarkStart w:id="7" w:name="_Toc769401"/>
      <w:bookmarkStart w:id="8" w:name="_Toc769957"/>
      <w:bookmarkEnd w:id="6"/>
    </w:p>
    <w:p w:rsidR="00854D0B" w:rsidRPr="002A32E3" w:rsidRDefault="00854D0B" w:rsidP="002A32E3">
      <w:pPr>
        <w:pStyle w:val="Titre2"/>
        <w:numPr>
          <w:ilvl w:val="0"/>
          <w:numId w:val="0"/>
        </w:numPr>
        <w:rPr>
          <w:i w:val="0"/>
          <w:iCs/>
        </w:rPr>
      </w:pPr>
      <w:bookmarkStart w:id="9" w:name="_Toc5265165"/>
      <w:r>
        <w:t>Apprendre à jouer</w:t>
      </w:r>
      <w:bookmarkEnd w:id="7"/>
      <w:bookmarkEnd w:id="8"/>
      <w:bookmarkEnd w:id="9"/>
    </w:p>
    <w:p w:rsidR="00854D0B" w:rsidRPr="00C43739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BN_S_P_01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Afficher l’aide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Apprendre à jouer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>
      <w:pPr>
        <w:tabs>
          <w:tab w:val="left" w:pos="5779"/>
        </w:tabs>
      </w:pPr>
    </w:p>
    <w:p w:rsidR="00854D0B" w:rsidRDefault="00854D0B" w:rsidP="00854D0B">
      <w:pPr>
        <w:tabs>
          <w:tab w:val="left" w:pos="5779"/>
        </w:tabs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D7F38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D7F38">
        <w:trPr>
          <w:trHeight w:val="451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lance le jeu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Le jeu affiche l’aide</w:t>
            </w:r>
          </w:p>
          <w:p w:rsidR="00854D0B" w:rsidRDefault="00854D0B" w:rsidP="002D7F38">
            <w:pPr>
              <w:tabs>
                <w:tab w:val="left" w:pos="5779"/>
              </w:tabs>
            </w:pPr>
            <w:r>
              <w:t>(Figure 1)</w:t>
            </w:r>
          </w:p>
        </w:tc>
      </w:tr>
      <w:tr w:rsidR="00854D0B" w:rsidTr="002D7F38">
        <w:trPr>
          <w:trHeight w:val="560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lit les règles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</w:tr>
      <w:tr w:rsidR="00854D0B" w:rsidTr="002D7F38">
        <w:trPr>
          <w:trHeight w:val="560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ferme l’aide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</w:tr>
    </w:tbl>
    <w:p w:rsidR="00854D0B" w:rsidRDefault="00854D0B" w:rsidP="00854D0B"/>
    <w:p w:rsidR="002A32E3" w:rsidRDefault="00854D0B" w:rsidP="002A32E3">
      <w:pPr>
        <w:keepNext/>
        <w:rPr>
          <w:b/>
        </w:rPr>
      </w:pPr>
      <w:r>
        <w:rPr>
          <w:b/>
          <w:noProof/>
          <w:lang w:val="fr-CH" w:eastAsia="fr-CH"/>
        </w:rPr>
        <w:drawing>
          <wp:inline distT="0" distB="0" distL="0" distR="0">
            <wp:extent cx="5762625" cy="3695700"/>
            <wp:effectExtent l="0" t="0" r="9525" b="0"/>
            <wp:docPr id="8" name="Image 8" descr="BN_S_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N_S_P_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E4" w:rsidRDefault="00854D0B" w:rsidP="006950E4">
      <w:pPr>
        <w:rPr>
          <w:b/>
        </w:rPr>
      </w:pP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 w:rsidRPr="00F77B3F">
        <w:rPr>
          <w:b/>
        </w:rPr>
        <w:tab/>
      </w:r>
      <w:r>
        <w:rPr>
          <w:b/>
        </w:rPr>
        <w:t xml:space="preserve">    </w:t>
      </w:r>
      <w:r w:rsidR="002A32E3">
        <w:rPr>
          <w:b/>
        </w:rPr>
        <w:tab/>
        <w:t xml:space="preserve">      </w:t>
      </w:r>
      <w:r>
        <w:rPr>
          <w:b/>
        </w:rPr>
        <w:t xml:space="preserve"> </w:t>
      </w:r>
      <w:r w:rsidRPr="00F77B3F">
        <w:rPr>
          <w:b/>
        </w:rPr>
        <w:t>Figure 1</w:t>
      </w:r>
      <w:bookmarkStart w:id="10" w:name="_Toc769402"/>
      <w:bookmarkStart w:id="11" w:name="_Toc769958"/>
    </w:p>
    <w:p w:rsidR="002A32E3" w:rsidRDefault="002A32E3" w:rsidP="006950E4">
      <w:pPr>
        <w:rPr>
          <w:b/>
          <w:i/>
          <w:u w:val="single"/>
        </w:rPr>
      </w:pPr>
    </w:p>
    <w:p w:rsidR="00184F95" w:rsidRDefault="00184F95" w:rsidP="006950E4">
      <w:pPr>
        <w:rPr>
          <w:b/>
          <w:i/>
          <w:u w:val="single"/>
        </w:rPr>
      </w:pPr>
    </w:p>
    <w:p w:rsidR="002A32E3" w:rsidRDefault="002A32E3" w:rsidP="006950E4">
      <w:pPr>
        <w:rPr>
          <w:b/>
          <w:i/>
          <w:u w:val="single"/>
        </w:rPr>
      </w:pPr>
    </w:p>
    <w:p w:rsidR="00854D0B" w:rsidRPr="006950E4" w:rsidRDefault="006950E4" w:rsidP="006950E4">
      <w:pPr>
        <w:rPr>
          <w:b/>
          <w:i/>
          <w:u w:val="single"/>
        </w:rPr>
      </w:pPr>
      <w:r w:rsidRPr="006950E4">
        <w:rPr>
          <w:b/>
          <w:i/>
          <w:u w:val="single"/>
        </w:rPr>
        <w:lastRenderedPageBreak/>
        <w:t>Pla</w:t>
      </w:r>
      <w:r w:rsidR="00854D0B" w:rsidRPr="006950E4">
        <w:rPr>
          <w:b/>
          <w:i/>
          <w:u w:val="single"/>
        </w:rPr>
        <w:t>cer les bateaux</w:t>
      </w:r>
      <w:bookmarkEnd w:id="10"/>
      <w:bookmarkEnd w:id="11"/>
    </w:p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BN_S_P_02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2A32E3" w:rsidRDefault="002A32E3" w:rsidP="002D7F38">
            <w:pPr>
              <w:tabs>
                <w:tab w:val="left" w:pos="5779"/>
              </w:tabs>
            </w:pPr>
            <w:r>
              <w:t>Afficher la grille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Jouer</w:t>
            </w:r>
          </w:p>
        </w:tc>
      </w:tr>
      <w:tr w:rsidR="00854D0B" w:rsidTr="002D7F38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D7F38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D7F38">
        <w:trPr>
          <w:trHeight w:val="451"/>
        </w:trPr>
        <w:tc>
          <w:tcPr>
            <w:tcW w:w="3020" w:type="dxa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On passe les règles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L’ordinateur affiche la grille avec les lettres et chiffres pour les lignes et les colonnes</w:t>
            </w:r>
            <w:r w:rsidR="00215A51">
              <w:t xml:space="preserve"> et demande où tirer</w:t>
            </w:r>
          </w:p>
        </w:tc>
      </w:tr>
    </w:tbl>
    <w:p w:rsidR="00854D0B" w:rsidRDefault="00854D0B" w:rsidP="00854D0B"/>
    <w:p w:rsidR="00854D0B" w:rsidRPr="00267938" w:rsidRDefault="00854D0B" w:rsidP="006950E4">
      <w:pPr>
        <w:pStyle w:val="Titre2"/>
        <w:numPr>
          <w:ilvl w:val="0"/>
          <w:numId w:val="0"/>
        </w:numPr>
      </w:pPr>
      <w:bookmarkStart w:id="12" w:name="_Toc769403"/>
      <w:bookmarkStart w:id="13" w:name="_Toc769959"/>
      <w:bookmarkStart w:id="14" w:name="_Toc5265166"/>
      <w:r w:rsidRPr="00267938">
        <w:t>Jouer contre l’ordi</w:t>
      </w:r>
      <w:bookmarkEnd w:id="12"/>
      <w:bookmarkEnd w:id="13"/>
      <w:bookmarkEnd w:id="14"/>
    </w:p>
    <w:p w:rsidR="00854D0B" w:rsidRDefault="00854D0B" w:rsidP="00854D0B"/>
    <w:p w:rsidR="00854D0B" w:rsidRDefault="00854D0B" w:rsidP="00854D0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9"/>
        <w:gridCol w:w="3673"/>
      </w:tblGrid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Identifiant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BN_S_P_03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En tant que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Utilisateur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Je veux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A32E3">
            <w:pPr>
              <w:tabs>
                <w:tab w:val="left" w:pos="5779"/>
              </w:tabs>
            </w:pPr>
            <w:r>
              <w:t>Tirer sur les bateaux</w:t>
            </w:r>
          </w:p>
        </w:tc>
      </w:tr>
      <w:tr w:rsidR="00854D0B" w:rsidTr="002D7F38">
        <w:trPr>
          <w:trHeight w:val="293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Pour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Gagner</w:t>
            </w:r>
          </w:p>
        </w:tc>
      </w:tr>
      <w:tr w:rsidR="00854D0B" w:rsidTr="002D7F38">
        <w:trPr>
          <w:trHeight w:val="70"/>
        </w:trPr>
        <w:tc>
          <w:tcPr>
            <w:tcW w:w="1889" w:type="dxa"/>
            <w:shd w:val="clear" w:color="auto" w:fill="FFC91D"/>
          </w:tcPr>
          <w:p w:rsidR="00854D0B" w:rsidRPr="00C77024" w:rsidRDefault="00854D0B" w:rsidP="002D7F38">
            <w:pPr>
              <w:tabs>
                <w:tab w:val="left" w:pos="5779"/>
              </w:tabs>
              <w:rPr>
                <w:b/>
              </w:rPr>
            </w:pPr>
            <w:r w:rsidRPr="00C77024">
              <w:rPr>
                <w:b/>
              </w:rPr>
              <w:t>Priorité</w:t>
            </w:r>
          </w:p>
        </w:tc>
        <w:tc>
          <w:tcPr>
            <w:tcW w:w="3673" w:type="dxa"/>
            <w:shd w:val="clear" w:color="auto" w:fill="FFE599" w:themeFill="accent4" w:themeFillTint="66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M</w:t>
            </w:r>
          </w:p>
        </w:tc>
      </w:tr>
    </w:tbl>
    <w:p w:rsidR="00854D0B" w:rsidRDefault="00854D0B" w:rsidP="00854D0B"/>
    <w:p w:rsidR="00854D0B" w:rsidRDefault="00854D0B" w:rsidP="00854D0B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3020"/>
        <w:gridCol w:w="3021"/>
        <w:gridCol w:w="3168"/>
      </w:tblGrid>
      <w:tr w:rsidR="00854D0B" w:rsidTr="002D7F38">
        <w:trPr>
          <w:trHeight w:val="346"/>
        </w:trPr>
        <w:tc>
          <w:tcPr>
            <w:tcW w:w="3020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Condition</w:t>
            </w:r>
          </w:p>
        </w:tc>
        <w:tc>
          <w:tcPr>
            <w:tcW w:w="3168" w:type="dxa"/>
            <w:shd w:val="clear" w:color="auto" w:fill="FFC91D"/>
          </w:tcPr>
          <w:p w:rsidR="00854D0B" w:rsidRPr="00776ADD" w:rsidRDefault="00854D0B" w:rsidP="002D7F38">
            <w:pPr>
              <w:tabs>
                <w:tab w:val="left" w:pos="5779"/>
              </w:tabs>
              <w:jc w:val="center"/>
              <w:rPr>
                <w:b/>
              </w:rPr>
            </w:pPr>
            <w:r w:rsidRPr="00776ADD">
              <w:rPr>
                <w:b/>
              </w:rPr>
              <w:t>Réaction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B5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Pas de bateau ici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 A l’eau ! »</w:t>
            </w:r>
          </w:p>
        </w:tc>
      </w:tr>
      <w:tr w:rsidR="00854D0B" w:rsidTr="002D7F38">
        <w:trPr>
          <w:trHeight w:val="402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E3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Un bateau ici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Touché ! »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E4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Le même bateau est ici, 2 cases touchées donc coulé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Touché-coulé ! »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à nouveau sur B5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On a déjà tiré ici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Vous avez déjà tiré ici ! »</w:t>
            </w:r>
          </w:p>
        </w:tc>
      </w:tr>
      <w:tr w:rsidR="00854D0B" w:rsidTr="002D7F38">
        <w:trPr>
          <w:trHeight w:val="398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ETC.</w:t>
            </w:r>
          </w:p>
        </w:tc>
        <w:tc>
          <w:tcPr>
            <w:tcW w:w="3021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</w:p>
        </w:tc>
      </w:tr>
      <w:tr w:rsidR="00854D0B" w:rsidTr="00566A7A">
        <w:trPr>
          <w:trHeight w:val="710"/>
        </w:trPr>
        <w:tc>
          <w:tcPr>
            <w:tcW w:w="3020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On tire sur la dernière case du dernier bateau</w:t>
            </w:r>
          </w:p>
        </w:tc>
        <w:tc>
          <w:tcPr>
            <w:tcW w:w="3021" w:type="dxa"/>
          </w:tcPr>
          <w:p w:rsidR="00854D0B" w:rsidRDefault="002A32E3" w:rsidP="002D7F38">
            <w:pPr>
              <w:tabs>
                <w:tab w:val="left" w:pos="5779"/>
              </w:tabs>
            </w:pPr>
            <w:r>
              <w:t>Dernier bateau coulé</w:t>
            </w:r>
          </w:p>
        </w:tc>
        <w:tc>
          <w:tcPr>
            <w:tcW w:w="3168" w:type="dxa"/>
          </w:tcPr>
          <w:p w:rsidR="00854D0B" w:rsidRDefault="00854D0B" w:rsidP="002D7F38">
            <w:pPr>
              <w:tabs>
                <w:tab w:val="left" w:pos="5779"/>
              </w:tabs>
            </w:pPr>
            <w:r>
              <w:t>L’ordinateur nous dit « Vous avez gagné ! »</w:t>
            </w:r>
          </w:p>
        </w:tc>
      </w:tr>
    </w:tbl>
    <w:p w:rsidR="00854D0B" w:rsidRDefault="00854D0B" w:rsidP="00854D0B"/>
    <w:p w:rsidR="006950E4" w:rsidRDefault="006950E4" w:rsidP="00854D0B"/>
    <w:p w:rsidR="006950E4" w:rsidRDefault="006950E4" w:rsidP="00854D0B"/>
    <w:p w:rsidR="006950E4" w:rsidRDefault="006950E4" w:rsidP="00854D0B"/>
    <w:p w:rsidR="006950E4" w:rsidRPr="00854D0B" w:rsidRDefault="006950E4" w:rsidP="00854D0B"/>
    <w:p w:rsidR="00AA0785" w:rsidRPr="00203D4E" w:rsidRDefault="00F028FF" w:rsidP="00684B3D">
      <w:pPr>
        <w:pStyle w:val="Titre1"/>
        <w:tabs>
          <w:tab w:val="num" w:pos="360"/>
        </w:tabs>
      </w:pPr>
      <w:bookmarkStart w:id="15" w:name="_Toc5265167"/>
      <w:r w:rsidRPr="00203D4E">
        <w:lastRenderedPageBreak/>
        <w:t>Implémentation</w:t>
      </w:r>
      <w:bookmarkEnd w:id="15"/>
    </w:p>
    <w:p w:rsidR="00E42F56" w:rsidRDefault="00E42F56" w:rsidP="00714770">
      <w:pPr>
        <w:pStyle w:val="Titre2"/>
        <w:rPr>
          <w:i w:val="0"/>
          <w:iCs/>
        </w:rPr>
      </w:pPr>
      <w:bookmarkStart w:id="16" w:name="_Toc5265168"/>
      <w:bookmarkStart w:id="17" w:name="_Toc25553317"/>
      <w:bookmarkStart w:id="18" w:name="_Toc71691022"/>
      <w:bookmarkStart w:id="19" w:name="_Ref254352701"/>
      <w:r w:rsidRPr="00203D4E">
        <w:rPr>
          <w:i w:val="0"/>
          <w:iCs/>
        </w:rPr>
        <w:t>Modèle Logique de données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C642D" w:rsidTr="001C642D">
        <w:trPr>
          <w:trHeight w:val="466"/>
        </w:trPr>
        <w:tc>
          <w:tcPr>
            <w:tcW w:w="3020" w:type="dxa"/>
            <w:shd w:val="clear" w:color="auto" w:fill="4472C4" w:themeFill="accent1"/>
            <w:vAlign w:val="center"/>
          </w:tcPr>
          <w:p w:rsidR="001C642D" w:rsidRPr="001C642D" w:rsidRDefault="001C642D" w:rsidP="001C642D">
            <w:pPr>
              <w:jc w:val="center"/>
              <w:rPr>
                <w:b/>
              </w:rPr>
            </w:pPr>
            <w:r w:rsidRPr="001C642D">
              <w:rPr>
                <w:b/>
              </w:rPr>
              <w:t>Chiffre dans le modèle</w:t>
            </w:r>
          </w:p>
        </w:tc>
        <w:tc>
          <w:tcPr>
            <w:tcW w:w="3020" w:type="dxa"/>
            <w:shd w:val="clear" w:color="auto" w:fill="4472C4" w:themeFill="accent1"/>
            <w:vAlign w:val="center"/>
          </w:tcPr>
          <w:p w:rsidR="001C642D" w:rsidRPr="001C642D" w:rsidRDefault="001C642D" w:rsidP="001C642D">
            <w:pPr>
              <w:jc w:val="center"/>
              <w:rPr>
                <w:b/>
              </w:rPr>
            </w:pPr>
            <w:r w:rsidRPr="001C642D">
              <w:rPr>
                <w:b/>
              </w:rPr>
              <w:t>Description</w:t>
            </w:r>
          </w:p>
        </w:tc>
        <w:tc>
          <w:tcPr>
            <w:tcW w:w="3020" w:type="dxa"/>
            <w:shd w:val="clear" w:color="auto" w:fill="4472C4" w:themeFill="accent1"/>
            <w:vAlign w:val="center"/>
          </w:tcPr>
          <w:p w:rsidR="001C642D" w:rsidRPr="001C642D" w:rsidRDefault="001C642D" w:rsidP="001C642D">
            <w:pPr>
              <w:jc w:val="center"/>
              <w:rPr>
                <w:b/>
              </w:rPr>
            </w:pPr>
            <w:r w:rsidRPr="001C642D">
              <w:rPr>
                <w:b/>
              </w:rPr>
              <w:t>Symbole dans la grille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0</w:t>
            </w:r>
          </w:p>
        </w:tc>
        <w:tc>
          <w:tcPr>
            <w:tcW w:w="3020" w:type="dxa"/>
          </w:tcPr>
          <w:p w:rsidR="001C642D" w:rsidRDefault="001C642D" w:rsidP="00714770">
            <w:r>
              <w:t>Emplacement vide (rien ne s’est passé)</w:t>
            </w:r>
          </w:p>
        </w:tc>
        <w:tc>
          <w:tcPr>
            <w:tcW w:w="3020" w:type="dxa"/>
          </w:tcPr>
          <w:p w:rsidR="001C642D" w:rsidRDefault="001C642D" w:rsidP="001C642D">
            <w:r>
              <w:t>Pas de symbole apparent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-1</w:t>
            </w:r>
          </w:p>
        </w:tc>
        <w:tc>
          <w:tcPr>
            <w:tcW w:w="3020" w:type="dxa"/>
          </w:tcPr>
          <w:p w:rsidR="001C642D" w:rsidRDefault="001C642D" w:rsidP="00714770">
            <w:r>
              <w:t>Tir à l’eau</w:t>
            </w:r>
          </w:p>
        </w:tc>
        <w:tc>
          <w:tcPr>
            <w:tcW w:w="3020" w:type="dxa"/>
          </w:tcPr>
          <w:p w:rsidR="001C642D" w:rsidRDefault="001C642D" w:rsidP="00714770">
            <w:r>
              <w:t>O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1 - 4</w:t>
            </w:r>
          </w:p>
        </w:tc>
        <w:tc>
          <w:tcPr>
            <w:tcW w:w="3020" w:type="dxa"/>
          </w:tcPr>
          <w:p w:rsidR="001C642D" w:rsidRDefault="001C642D" w:rsidP="00714770">
            <w:r>
              <w:t>Bateau placé (1 = bateau de 1 case, 2 de deux cases, etc.)</w:t>
            </w:r>
          </w:p>
        </w:tc>
        <w:tc>
          <w:tcPr>
            <w:tcW w:w="3020" w:type="dxa"/>
          </w:tcPr>
          <w:p w:rsidR="001C642D" w:rsidRDefault="001C642D" w:rsidP="00714770">
            <w:r>
              <w:t>Pas de symbole apparent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 xml:space="preserve">11 – 14 </w:t>
            </w:r>
          </w:p>
        </w:tc>
        <w:tc>
          <w:tcPr>
            <w:tcW w:w="3020" w:type="dxa"/>
          </w:tcPr>
          <w:p w:rsidR="001C642D" w:rsidRDefault="001C642D" w:rsidP="00714770">
            <w:r>
              <w:t>Bateau touché</w:t>
            </w:r>
          </w:p>
        </w:tc>
        <w:tc>
          <w:tcPr>
            <w:tcW w:w="3020" w:type="dxa"/>
          </w:tcPr>
          <w:p w:rsidR="001C642D" w:rsidRDefault="001C642D" w:rsidP="00714770">
            <w:r>
              <w:t>-</w:t>
            </w:r>
          </w:p>
        </w:tc>
      </w:tr>
      <w:tr w:rsidR="001C642D" w:rsidTr="001C642D">
        <w:tc>
          <w:tcPr>
            <w:tcW w:w="3020" w:type="dxa"/>
          </w:tcPr>
          <w:p w:rsidR="001C642D" w:rsidRDefault="001C642D" w:rsidP="00714770">
            <w:r>
              <w:t>21 - 24</w:t>
            </w:r>
          </w:p>
        </w:tc>
        <w:tc>
          <w:tcPr>
            <w:tcW w:w="3020" w:type="dxa"/>
          </w:tcPr>
          <w:p w:rsidR="001C642D" w:rsidRDefault="001C642D" w:rsidP="00714770">
            <w:r>
              <w:t>Bateau coulé</w:t>
            </w:r>
          </w:p>
        </w:tc>
        <w:tc>
          <w:tcPr>
            <w:tcW w:w="3020" w:type="dxa"/>
          </w:tcPr>
          <w:p w:rsidR="001C642D" w:rsidRDefault="001C642D" w:rsidP="00714770">
            <w:r>
              <w:t>X</w:t>
            </w:r>
          </w:p>
        </w:tc>
      </w:tr>
    </w:tbl>
    <w:p w:rsidR="00591D8F" w:rsidRPr="00591D8F" w:rsidRDefault="00591D8F" w:rsidP="00714770"/>
    <w:p w:rsidR="00E42F56" w:rsidRDefault="005B43CB" w:rsidP="00714770">
      <w:pPr>
        <w:pStyle w:val="Titre2"/>
        <w:rPr>
          <w:i w:val="0"/>
          <w:iCs/>
        </w:rPr>
      </w:pPr>
      <w:bookmarkStart w:id="20" w:name="_Toc5265169"/>
      <w:r w:rsidRPr="00203D4E">
        <w:rPr>
          <w:i w:val="0"/>
          <w:iCs/>
        </w:rPr>
        <w:t>Points techniques spécifiques</w:t>
      </w:r>
      <w:bookmarkEnd w:id="20"/>
    </w:p>
    <w:p w:rsidR="001C642D" w:rsidRDefault="001C642D" w:rsidP="00714770">
      <w:r>
        <w:t>Organigram</w:t>
      </w:r>
      <w:r w:rsidR="00714770">
        <w:t>me du déroulement de la partie :</w:t>
      </w:r>
    </w:p>
    <w:p w:rsidR="001C642D" w:rsidRDefault="001C642D" w:rsidP="00714770"/>
    <w:p w:rsidR="00714770" w:rsidRPr="00714770" w:rsidRDefault="00714770" w:rsidP="00714770">
      <w:r>
        <w:rPr>
          <w:noProof/>
          <w:lang w:val="fr-CH" w:eastAsia="fr-CH"/>
        </w:rPr>
        <w:drawing>
          <wp:inline distT="0" distB="0" distL="0" distR="0">
            <wp:extent cx="5076879" cy="5632704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4" cy="56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8F" w:rsidRDefault="00D23E24" w:rsidP="0035073C">
      <w:pPr>
        <w:pStyle w:val="Titre2"/>
        <w:rPr>
          <w:iCs/>
        </w:rPr>
      </w:pPr>
      <w:bookmarkStart w:id="21" w:name="_Toc5265173"/>
      <w:bookmarkEnd w:id="17"/>
      <w:bookmarkEnd w:id="18"/>
      <w:bookmarkEnd w:id="19"/>
      <w:r w:rsidRPr="00591D8F">
        <w:rPr>
          <w:iCs/>
        </w:rPr>
        <w:lastRenderedPageBreak/>
        <w:t>Livraisons</w:t>
      </w:r>
      <w:bookmarkStart w:id="22" w:name="_Toc25553321"/>
      <w:bookmarkStart w:id="23" w:name="_Toc71691025"/>
      <w:bookmarkEnd w:id="21"/>
    </w:p>
    <w:p w:rsidR="0060271E" w:rsidRDefault="0060271E" w:rsidP="00591D8F">
      <w:r>
        <w:t>Vous les trouverez sous :</w:t>
      </w:r>
    </w:p>
    <w:p w:rsidR="00591D8F" w:rsidRPr="00591D8F" w:rsidRDefault="0060271E" w:rsidP="00591D8F">
      <w:r w:rsidRPr="0060271E">
        <w:t>https://github.com/KevinVaucher/BN-KVR-BatailleNavale/releases</w:t>
      </w:r>
    </w:p>
    <w:p w:rsidR="0060271E" w:rsidRDefault="004D2F9B" w:rsidP="0060271E">
      <w:pPr>
        <w:pStyle w:val="Titre2"/>
      </w:pPr>
      <w:bookmarkStart w:id="24" w:name="_Toc5265174"/>
      <w:r w:rsidRPr="00203D4E">
        <w:t>Tests</w:t>
      </w:r>
      <w:bookmarkStart w:id="25" w:name="_Toc5265175"/>
      <w:bookmarkEnd w:id="24"/>
    </w:p>
    <w:p w:rsidR="0060271E" w:rsidRDefault="0060271E" w:rsidP="0060271E">
      <w:r>
        <w:t>Les tests se baseront sur les objectifs et les scénarios.</w:t>
      </w:r>
    </w:p>
    <w:p w:rsidR="0060271E" w:rsidRDefault="0060271E" w:rsidP="0060271E">
      <w:r>
        <w:t>On vérifiera que tout soit fonctionnel, que les règles s’affichent, la grille également, et qu’on puisse tirer sur les bateaux, les rater et les couler.</w:t>
      </w:r>
    </w:p>
    <w:p w:rsidR="0060271E" w:rsidRPr="0060271E" w:rsidRDefault="0060271E" w:rsidP="0060271E"/>
    <w:p w:rsidR="00591D8F" w:rsidRDefault="004D2F9B" w:rsidP="0060271E">
      <w:pPr>
        <w:pStyle w:val="Titre2"/>
        <w:rPr>
          <w:i w:val="0"/>
          <w:iCs/>
        </w:rPr>
      </w:pPr>
      <w:r w:rsidRPr="00203D4E">
        <w:rPr>
          <w:i w:val="0"/>
          <w:iCs/>
        </w:rPr>
        <w:t>T</w:t>
      </w:r>
      <w:r w:rsidR="0049659A" w:rsidRPr="00203D4E">
        <w:rPr>
          <w:i w:val="0"/>
          <w:iCs/>
        </w:rPr>
        <w:t>est</w:t>
      </w:r>
      <w:bookmarkEnd w:id="22"/>
      <w:r w:rsidR="0049659A" w:rsidRPr="00203D4E">
        <w:rPr>
          <w:i w:val="0"/>
          <w:iCs/>
        </w:rPr>
        <w:t>s effectués</w:t>
      </w:r>
      <w:bookmarkEnd w:id="23"/>
      <w:bookmarkEnd w:id="25"/>
    </w:p>
    <w:p w:rsidR="0060271E" w:rsidRPr="0060271E" w:rsidRDefault="0060271E" w:rsidP="006027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04"/>
        <w:gridCol w:w="2070"/>
        <w:gridCol w:w="1958"/>
        <w:gridCol w:w="1985"/>
      </w:tblGrid>
      <w:tr w:rsidR="0060271E" w:rsidRPr="00C12320" w:rsidTr="00643C2A">
        <w:tc>
          <w:tcPr>
            <w:tcW w:w="2204" w:type="dxa"/>
            <w:shd w:val="clear" w:color="auto" w:fill="D9D9D9" w:themeFill="background1" w:themeFillShade="D9"/>
          </w:tcPr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21.03.2019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958" w:type="dxa"/>
            <w:shd w:val="clear" w:color="auto" w:fill="FFFFFF" w:themeFill="background1"/>
          </w:tcPr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 04.04.2019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9h14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  <w:tc>
          <w:tcPr>
            <w:tcW w:w="1985" w:type="dxa"/>
          </w:tcPr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Kevin Vaucher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04.04.2019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SC-C131-PC16</w:t>
            </w:r>
          </w:p>
          <w:p w:rsidR="0060271E" w:rsidRDefault="0060271E" w:rsidP="00643C2A">
            <w:pPr>
              <w:pStyle w:val="Help"/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WIN10</w:t>
            </w:r>
          </w:p>
        </w:tc>
      </w:tr>
      <w:tr w:rsidR="0060271E" w:rsidRPr="0035688F" w:rsidTr="00643C2A">
        <w:tc>
          <w:tcPr>
            <w:tcW w:w="2204" w:type="dxa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BN_S_P_01</w:t>
            </w:r>
          </w:p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 w:rsidRPr="0035688F">
              <w:rPr>
                <w:color w:val="000000" w:themeColor="text1"/>
                <w:lang w:val="fr-CH"/>
              </w:rPr>
              <w:t>Afficher l’aide</w:t>
            </w:r>
          </w:p>
        </w:tc>
        <w:tc>
          <w:tcPr>
            <w:tcW w:w="2070" w:type="dxa"/>
            <w:shd w:val="clear" w:color="auto" w:fill="92D05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58" w:type="dxa"/>
            <w:shd w:val="clear" w:color="auto" w:fill="92D05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85" w:type="dxa"/>
            <w:shd w:val="clear" w:color="auto" w:fill="92D05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60271E" w:rsidRPr="0035688F" w:rsidTr="00643C2A">
        <w:tc>
          <w:tcPr>
            <w:tcW w:w="2204" w:type="dxa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la grille avec lettres et chiffres</w:t>
            </w:r>
          </w:p>
        </w:tc>
        <w:tc>
          <w:tcPr>
            <w:tcW w:w="2070" w:type="dxa"/>
            <w:shd w:val="clear" w:color="auto" w:fill="C0000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58" w:type="dxa"/>
            <w:shd w:val="clear" w:color="auto" w:fill="92D05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85" w:type="dxa"/>
            <w:shd w:val="clear" w:color="auto" w:fill="92D05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60271E" w:rsidRPr="0035688F" w:rsidTr="007A5458">
        <w:tc>
          <w:tcPr>
            <w:tcW w:w="2204" w:type="dxa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Afficher les bateaux</w:t>
            </w:r>
          </w:p>
        </w:tc>
        <w:tc>
          <w:tcPr>
            <w:tcW w:w="2070" w:type="dxa"/>
            <w:shd w:val="clear" w:color="auto" w:fill="C0000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58" w:type="dxa"/>
            <w:shd w:val="clear" w:color="auto" w:fill="C0000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85" w:type="dxa"/>
            <w:shd w:val="clear" w:color="auto" w:fill="92D050"/>
          </w:tcPr>
          <w:p w:rsidR="0060271E" w:rsidRPr="0035688F" w:rsidRDefault="007A5458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60271E" w:rsidRPr="0035688F" w:rsidTr="00643C2A">
        <w:tc>
          <w:tcPr>
            <w:tcW w:w="2204" w:type="dxa"/>
          </w:tcPr>
          <w:p w:rsidR="0060271E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Pouvoir tirer, rater et couler les bateaux</w:t>
            </w:r>
          </w:p>
        </w:tc>
        <w:tc>
          <w:tcPr>
            <w:tcW w:w="2070" w:type="dxa"/>
            <w:shd w:val="clear" w:color="auto" w:fill="C0000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58" w:type="dxa"/>
            <w:shd w:val="clear" w:color="auto" w:fill="C00000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KO</w:t>
            </w:r>
          </w:p>
        </w:tc>
        <w:tc>
          <w:tcPr>
            <w:tcW w:w="1985" w:type="dxa"/>
          </w:tcPr>
          <w:p w:rsidR="0060271E" w:rsidRPr="0035688F" w:rsidRDefault="0060271E" w:rsidP="00643C2A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</w:tbl>
    <w:p w:rsidR="003808F6" w:rsidRDefault="003808F6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Default="00714770" w:rsidP="005910EF">
      <w:pPr>
        <w:pStyle w:val="Help"/>
        <w:rPr>
          <w:color w:val="000000" w:themeColor="text1"/>
        </w:rPr>
      </w:pPr>
    </w:p>
    <w:p w:rsidR="00714770" w:rsidRPr="005910EF" w:rsidRDefault="00714770" w:rsidP="005910EF">
      <w:pPr>
        <w:pStyle w:val="Help"/>
        <w:rPr>
          <w:color w:val="000000" w:themeColor="text1"/>
        </w:rPr>
      </w:pPr>
    </w:p>
    <w:p w:rsidR="00BD50B0" w:rsidRDefault="00BD50B0" w:rsidP="00BD50B0">
      <w:pPr>
        <w:pStyle w:val="Titre2"/>
        <w:rPr>
          <w:i w:val="0"/>
        </w:rPr>
      </w:pPr>
      <w:bookmarkStart w:id="26" w:name="_Toc5265176"/>
      <w:r w:rsidRPr="00BD50B0">
        <w:rPr>
          <w:i w:val="0"/>
        </w:rPr>
        <w:t>Stratégie de tests</w:t>
      </w:r>
      <w:bookmarkEnd w:id="26"/>
    </w:p>
    <w:p w:rsidR="00BD50B0" w:rsidRPr="00BD50B0" w:rsidRDefault="00BD50B0" w:rsidP="00BD50B0"/>
    <w:p w:rsidR="00BD50B0" w:rsidRDefault="00BD50B0" w:rsidP="00BD50B0">
      <w:pPr>
        <w:pStyle w:val="Titre"/>
        <w:jc w:val="center"/>
      </w:pPr>
      <w:r>
        <w:t>Stratégie de tests</w:t>
      </w:r>
    </w:p>
    <w:p w:rsidR="00BD50B0" w:rsidRDefault="00BD50B0" w:rsidP="00BD50B0"/>
    <w:p w:rsidR="00BD50B0" w:rsidRPr="00D16764" w:rsidRDefault="00BD50B0" w:rsidP="00BD50B0">
      <w:pPr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Ce programme sera un programme permettant d’effectuer une partie de bataille navale et d’en lire les règles.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J’utiliserai le logiciel CLion ainsi que l’invité de commandes Windows pour effectuer les tests, nous aurons également besoin de deux postes de travail pour tester le jeu.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Je préparerai :</w:t>
      </w:r>
    </w:p>
    <w:p w:rsidR="00BD50B0" w:rsidRPr="00D16764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toutes les maquettes effectuées pour sa réalisation</w:t>
      </w:r>
    </w:p>
    <w:p w:rsidR="00BD50B0" w:rsidRPr="008528A3" w:rsidRDefault="00BD50B0" w:rsidP="00BD50B0">
      <w:pPr>
        <w:pStyle w:val="Paragraphedeliste"/>
        <w:numPr>
          <w:ilvl w:val="0"/>
          <w:numId w:val="31"/>
        </w:numPr>
        <w:spacing w:after="80"/>
        <w:rPr>
          <w:sz w:val="28"/>
          <w:szCs w:val="28"/>
        </w:rPr>
      </w:pPr>
      <w:r w:rsidRPr="00D16764">
        <w:rPr>
          <w:sz w:val="28"/>
          <w:szCs w:val="28"/>
        </w:rPr>
        <w:t>Un dossier contenant un fichier .docx résumant tous l</w:t>
      </w:r>
      <w:r>
        <w:rPr>
          <w:sz w:val="28"/>
          <w:szCs w:val="28"/>
        </w:rPr>
        <w:t xml:space="preserve">es usecases ainsi qu’un scénario </w:t>
      </w:r>
      <w:r w:rsidRPr="008528A3">
        <w:rPr>
          <w:sz w:val="28"/>
          <w:szCs w:val="28"/>
        </w:rPr>
        <w:t>par usecase</w:t>
      </w:r>
    </w:p>
    <w:p w:rsidR="00BD50B0" w:rsidRPr="00D16764" w:rsidRDefault="00BD50B0" w:rsidP="00BD50B0">
      <w:pPr>
        <w:spacing w:after="80"/>
        <w:rPr>
          <w:sz w:val="28"/>
          <w:szCs w:val="28"/>
        </w:rPr>
      </w:pPr>
    </w:p>
    <w:p w:rsidR="00BD50B0" w:rsidRPr="00D16764" w:rsidRDefault="00BD50B0" w:rsidP="00BD50B0">
      <w:pPr>
        <w:rPr>
          <w:sz w:val="28"/>
          <w:szCs w:val="28"/>
        </w:rPr>
      </w:pPr>
      <w:r w:rsidRPr="00D16764">
        <w:rPr>
          <w:sz w:val="28"/>
          <w:szCs w:val="28"/>
        </w:rPr>
        <w:t xml:space="preserve">Une fois le jeu développé, je demanderai à un de mes camarades de classe de tester le </w:t>
      </w:r>
      <w:r>
        <w:rPr>
          <w:sz w:val="28"/>
          <w:szCs w:val="28"/>
        </w:rPr>
        <w:t>jeu sur son poste de travail, en même temps je le ferai</w:t>
      </w:r>
      <w:r w:rsidRPr="00D16764">
        <w:rPr>
          <w:sz w:val="28"/>
          <w:szCs w:val="28"/>
        </w:rPr>
        <w:t xml:space="preserve"> sur le miens. Les tests serviront à vérifier que chaque fonctionnalité</w:t>
      </w:r>
      <w:r>
        <w:rPr>
          <w:sz w:val="28"/>
          <w:szCs w:val="28"/>
        </w:rPr>
        <w:t xml:space="preserve"> du programme soit disponible</w:t>
      </w:r>
      <w:r w:rsidRPr="00D16764">
        <w:rPr>
          <w:sz w:val="28"/>
          <w:szCs w:val="28"/>
        </w:rPr>
        <w:t xml:space="preserve"> et n’ait aucun problème.</w:t>
      </w:r>
    </w:p>
    <w:p w:rsidR="00BD50B0" w:rsidRPr="00D16764" w:rsidRDefault="00BD50B0" w:rsidP="00BD50B0">
      <w:pPr>
        <w:rPr>
          <w:sz w:val="28"/>
          <w:szCs w:val="28"/>
        </w:rPr>
      </w:pPr>
    </w:p>
    <w:p w:rsidR="00D22185" w:rsidRPr="0060271E" w:rsidRDefault="00BD50B0" w:rsidP="0060271E">
      <w:pPr>
        <w:ind w:right="-142"/>
        <w:rPr>
          <w:sz w:val="28"/>
          <w:szCs w:val="28"/>
        </w:rPr>
      </w:pPr>
      <w:r w:rsidRPr="00D16764">
        <w:rPr>
          <w:sz w:val="28"/>
          <w:szCs w:val="28"/>
        </w:rPr>
        <w:t>Les tests devront être réalisés</w:t>
      </w:r>
      <w:r>
        <w:rPr>
          <w:sz w:val="28"/>
          <w:szCs w:val="28"/>
        </w:rPr>
        <w:t xml:space="preserve"> de manière continuelle</w:t>
      </w:r>
      <w:r w:rsidRPr="00D16764">
        <w:rPr>
          <w:sz w:val="28"/>
          <w:szCs w:val="28"/>
        </w:rPr>
        <w:t xml:space="preserve"> avant le jeudi</w:t>
      </w:r>
      <w:r w:rsidR="007A5458">
        <w:rPr>
          <w:sz w:val="28"/>
          <w:szCs w:val="28"/>
        </w:rPr>
        <w:t>+</w:t>
      </w:r>
      <w:r w:rsidRPr="00D16764">
        <w:rPr>
          <w:sz w:val="28"/>
          <w:szCs w:val="28"/>
        </w:rPr>
        <w:t xml:space="preserve"> 04.04.2019.</w:t>
      </w:r>
    </w:p>
    <w:p w:rsidR="001C642D" w:rsidRPr="001C642D" w:rsidRDefault="00AA0785" w:rsidP="001C642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5265178"/>
      <w:r w:rsidRPr="00203D4E">
        <w:t>C</w:t>
      </w:r>
      <w:bookmarkEnd w:id="27"/>
      <w:bookmarkEnd w:id="28"/>
      <w:r w:rsidR="00684B3D" w:rsidRPr="00203D4E">
        <w:t>onclusions</w:t>
      </w:r>
      <w:bookmarkEnd w:id="29"/>
    </w:p>
    <w:p w:rsidR="00CF39A8" w:rsidRPr="00203D4E" w:rsidRDefault="00AA0785" w:rsidP="003808F6">
      <w:pPr>
        <w:pStyle w:val="Help"/>
        <w:shd w:val="clear" w:color="auto" w:fill="FF0000"/>
        <w:rPr>
          <w:color w:val="000000" w:themeColor="text1"/>
        </w:rPr>
      </w:pPr>
      <w:r w:rsidRPr="00203D4E">
        <w:rPr>
          <w:color w:val="000000" w:themeColor="text1"/>
        </w:rPr>
        <w:t>Développez en tous cas les points suivants</w:t>
      </w:r>
      <w:r w:rsidR="008B597A">
        <w:rPr>
          <w:color w:val="000000" w:themeColor="text1"/>
        </w:rPr>
        <w:t xml:space="preserve"> </w:t>
      </w:r>
      <w:r w:rsidRPr="00203D4E">
        <w:rPr>
          <w:color w:val="000000" w:themeColor="text1"/>
        </w:rPr>
        <w:t>:</w:t>
      </w:r>
    </w:p>
    <w:p w:rsidR="00AA0785" w:rsidRPr="00203D4E" w:rsidRDefault="00AA0785" w:rsidP="003808F6">
      <w:pPr>
        <w:pStyle w:val="Help"/>
        <w:numPr>
          <w:ilvl w:val="0"/>
          <w:numId w:val="25"/>
        </w:numPr>
        <w:shd w:val="clear" w:color="auto" w:fill="FF0000"/>
        <w:rPr>
          <w:color w:val="000000" w:themeColor="text1"/>
        </w:rPr>
      </w:pPr>
      <w:r w:rsidRPr="00203D4E">
        <w:rPr>
          <w:color w:val="000000" w:themeColor="text1"/>
        </w:rPr>
        <w:t>Objectifs atteints / non-atteints</w:t>
      </w:r>
    </w:p>
    <w:p w:rsidR="00716E7F" w:rsidRPr="00203D4E" w:rsidRDefault="00716E7F" w:rsidP="003808F6">
      <w:pPr>
        <w:pStyle w:val="Help"/>
        <w:numPr>
          <w:ilvl w:val="0"/>
          <w:numId w:val="25"/>
        </w:numPr>
        <w:shd w:val="clear" w:color="auto" w:fill="FF0000"/>
        <w:rPr>
          <w:color w:val="000000" w:themeColor="text1"/>
        </w:rPr>
      </w:pPr>
      <w:r w:rsidRPr="00203D4E">
        <w:rPr>
          <w:color w:val="000000" w:themeColor="text1"/>
        </w:rPr>
        <w:t>Comparaison entre ce qui avait prévu et ce qui s’est passé, en termes de planning et (éventuellement) de budget</w:t>
      </w:r>
    </w:p>
    <w:p w:rsidR="00AA0785" w:rsidRPr="00203D4E" w:rsidRDefault="00AA0785" w:rsidP="003808F6">
      <w:pPr>
        <w:pStyle w:val="Help"/>
        <w:numPr>
          <w:ilvl w:val="0"/>
          <w:numId w:val="25"/>
        </w:numPr>
        <w:shd w:val="clear" w:color="auto" w:fill="FF0000"/>
        <w:rPr>
          <w:color w:val="000000" w:themeColor="text1"/>
        </w:rPr>
      </w:pPr>
      <w:r w:rsidRPr="00203D4E">
        <w:rPr>
          <w:color w:val="000000" w:themeColor="text1"/>
        </w:rPr>
        <w:t>Points positifs / négatifs</w:t>
      </w:r>
    </w:p>
    <w:p w:rsidR="00AA0785" w:rsidRPr="00203D4E" w:rsidRDefault="00AA0785" w:rsidP="003808F6">
      <w:pPr>
        <w:pStyle w:val="Help"/>
        <w:numPr>
          <w:ilvl w:val="0"/>
          <w:numId w:val="25"/>
        </w:numPr>
        <w:shd w:val="clear" w:color="auto" w:fill="FF0000"/>
        <w:rPr>
          <w:color w:val="000000" w:themeColor="text1"/>
        </w:rPr>
      </w:pPr>
      <w:r w:rsidRPr="00203D4E">
        <w:rPr>
          <w:color w:val="000000" w:themeColor="text1"/>
        </w:rPr>
        <w:t>Difficultés particulières</w:t>
      </w:r>
    </w:p>
    <w:p w:rsidR="00BD50B0" w:rsidRDefault="00AA0785" w:rsidP="003808F6">
      <w:pPr>
        <w:pStyle w:val="Help"/>
        <w:numPr>
          <w:ilvl w:val="0"/>
          <w:numId w:val="25"/>
        </w:numPr>
        <w:shd w:val="clear" w:color="auto" w:fill="FF0000"/>
        <w:rPr>
          <w:color w:val="000000" w:themeColor="text1"/>
        </w:rPr>
      </w:pPr>
      <w:r w:rsidRPr="00203D4E">
        <w:rPr>
          <w:color w:val="000000" w:themeColor="text1"/>
        </w:rPr>
        <w:t>Suites possibles pour le projet (évolutions &amp; améliorations)</w:t>
      </w:r>
    </w:p>
    <w:p w:rsidR="007A5458" w:rsidRDefault="007A5458" w:rsidP="007A5458">
      <w:pPr>
        <w:pStyle w:val="Help"/>
        <w:shd w:val="clear" w:color="auto" w:fill="FF0000"/>
        <w:rPr>
          <w:color w:val="000000" w:themeColor="text1"/>
        </w:rPr>
      </w:pPr>
    </w:p>
    <w:p w:rsidR="007A5458" w:rsidRDefault="007A5458" w:rsidP="007A5458">
      <w:pPr>
        <w:pStyle w:val="Help"/>
        <w:shd w:val="clear" w:color="auto" w:fill="FF0000"/>
        <w:rPr>
          <w:i w:val="0"/>
          <w:color w:val="000000" w:themeColor="text1"/>
        </w:rPr>
      </w:pPr>
      <w:r>
        <w:rPr>
          <w:i w:val="0"/>
          <w:color w:val="000000" w:themeColor="text1"/>
        </w:rPr>
        <w:t>Le programme est apte à afficher les règles, lancer une partie et afficher la grille avec les lettres et chiffres.</w:t>
      </w:r>
    </w:p>
    <w:p w:rsidR="007A5458" w:rsidRDefault="007A5458" w:rsidP="0012778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Je n’ai pas pu développer tout ce que j’aurais voulu faire pour le programme, par manque de connaissances et de temps.</w:t>
      </w:r>
    </w:p>
    <w:p w:rsidR="00D22185" w:rsidRDefault="007A5458" w:rsidP="0012778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En termes de points positifs, je me suis bien amélioré en C, j’ai pris du plaisir à réaliser un projet de A à Z et à voir comment on peut bien le réaliser.</w:t>
      </w:r>
    </w:p>
    <w:p w:rsidR="00127780" w:rsidRDefault="007A5458" w:rsidP="0012778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lastRenderedPageBreak/>
        <w:t>En points négatifs, le programme a pris beaucoup de temps à être développé par rapport à mon manque d</w:t>
      </w:r>
      <w:r w:rsidR="00127780">
        <w:rPr>
          <w:i w:val="0"/>
          <w:color w:val="000000" w:themeColor="text1"/>
        </w:rPr>
        <w:t>’expérience en C. J’ai également manqué de temps pour le réaliser, dû au temps que j’ai dû prendre pour réaliser le programme et le document de projet.</w:t>
      </w:r>
    </w:p>
    <w:p w:rsidR="00127780" w:rsidRDefault="00127780" w:rsidP="00127780">
      <w:pPr>
        <w:pStyle w:val="Help"/>
        <w:rPr>
          <w:i w:val="0"/>
          <w:color w:val="000000" w:themeColor="text1"/>
        </w:rPr>
      </w:pPr>
      <w:r>
        <w:rPr>
          <w:i w:val="0"/>
          <w:color w:val="000000" w:themeColor="text1"/>
        </w:rPr>
        <w:t>Je n’ai pas rencontré de difficultés particulières à par celles citées avant.</w:t>
      </w:r>
    </w:p>
    <w:p w:rsidR="00127780" w:rsidRDefault="00127780" w:rsidP="007A5458">
      <w:pPr>
        <w:pStyle w:val="Help"/>
        <w:shd w:val="clear" w:color="auto" w:fill="FF0000"/>
        <w:rPr>
          <w:i w:val="0"/>
          <w:color w:val="000000" w:themeColor="text1"/>
        </w:rPr>
      </w:pPr>
    </w:p>
    <w:p w:rsidR="001C642D" w:rsidRPr="00D22185" w:rsidRDefault="001C642D" w:rsidP="00D22185">
      <w:pPr>
        <w:pStyle w:val="Help"/>
        <w:rPr>
          <w:color w:val="000000" w:themeColor="text1"/>
        </w:rPr>
      </w:pPr>
    </w:p>
    <w:p w:rsidR="00BD50B0" w:rsidRPr="00BD50B0" w:rsidRDefault="00AA0785" w:rsidP="00BD50B0">
      <w:pPr>
        <w:pStyle w:val="Titre1"/>
        <w:tabs>
          <w:tab w:val="num" w:pos="360"/>
        </w:tabs>
      </w:pPr>
      <w:bookmarkStart w:id="30" w:name="_Toc71703264"/>
      <w:bookmarkStart w:id="31" w:name="_Toc5265179"/>
      <w:r w:rsidRPr="00203D4E">
        <w:t>A</w:t>
      </w:r>
      <w:bookmarkEnd w:id="30"/>
      <w:r w:rsidR="00D22185">
        <w:t>nnexes</w:t>
      </w:r>
      <w:bookmarkEnd w:id="31"/>
    </w:p>
    <w:p w:rsidR="00CF39A8" w:rsidRDefault="00AA0785" w:rsidP="00AA0785">
      <w:pPr>
        <w:pStyle w:val="Titre2"/>
        <w:rPr>
          <w:i w:val="0"/>
          <w:iCs/>
        </w:rPr>
      </w:pPr>
      <w:bookmarkStart w:id="32" w:name="_Toc71703265"/>
      <w:bookmarkStart w:id="33" w:name="_Toc5265180"/>
      <w:r w:rsidRPr="00203D4E">
        <w:rPr>
          <w:i w:val="0"/>
          <w:iCs/>
        </w:rPr>
        <w:t>Sources – Bibliographie</w:t>
      </w:r>
      <w:bookmarkEnd w:id="32"/>
      <w:bookmarkEnd w:id="33"/>
    </w:p>
    <w:p w:rsidR="00215A51" w:rsidRDefault="001C642D" w:rsidP="001C642D">
      <w:pPr>
        <w:rPr>
          <w:b/>
        </w:rPr>
      </w:pPr>
      <w:r w:rsidRPr="00215A51">
        <w:rPr>
          <w:b/>
        </w:rPr>
        <w:t>Aides externes :</w:t>
      </w:r>
    </w:p>
    <w:p w:rsidR="001C642D" w:rsidRDefault="00215A51" w:rsidP="001C642D">
      <w:r w:rsidRPr="00215A51">
        <w:t>Xavier Carrel</w:t>
      </w:r>
      <w:r w:rsidR="001C642D">
        <w:br/>
      </w:r>
      <w:r w:rsidRPr="00215A51">
        <w:t>Pedro Pinto</w:t>
      </w:r>
    </w:p>
    <w:p w:rsidR="00215A51" w:rsidRDefault="00215A51" w:rsidP="001C642D">
      <w:r>
        <w:t>Benoît Pierrehumbert</w:t>
      </w:r>
    </w:p>
    <w:p w:rsidR="00215A51" w:rsidRDefault="00215A51" w:rsidP="001C642D">
      <w:r>
        <w:t>Samuel Roland</w:t>
      </w:r>
    </w:p>
    <w:p w:rsidR="00215A51" w:rsidRPr="00215A51" w:rsidRDefault="00215A51" w:rsidP="001C642D">
      <w:r>
        <w:t>David Roulet</w:t>
      </w:r>
    </w:p>
    <w:p w:rsidR="00AA0785" w:rsidRPr="00203D4E" w:rsidRDefault="00AA0785" w:rsidP="00AA0785">
      <w:pPr>
        <w:pStyle w:val="Titre2"/>
        <w:rPr>
          <w:i w:val="0"/>
          <w:iCs/>
        </w:rPr>
      </w:pPr>
      <w:bookmarkStart w:id="34" w:name="_Toc25553330"/>
      <w:bookmarkStart w:id="35" w:name="_Toc71703266"/>
      <w:bookmarkStart w:id="36" w:name="_Toc5265181"/>
      <w:r w:rsidRPr="00203D4E">
        <w:rPr>
          <w:i w:val="0"/>
          <w:iCs/>
        </w:rPr>
        <w:t xml:space="preserve">Journal de bord </w:t>
      </w:r>
      <w:bookmarkEnd w:id="34"/>
      <w:bookmarkEnd w:id="35"/>
      <w:r w:rsidR="00E109AA" w:rsidRPr="00203D4E">
        <w:rPr>
          <w:i w:val="0"/>
          <w:iCs/>
        </w:rPr>
        <w:t>du projet</w:t>
      </w:r>
      <w:bookmarkEnd w:id="36"/>
    </w:p>
    <w:p w:rsidR="00AA0785" w:rsidRPr="00203D4E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03D4E" w:rsidRPr="00203D4E" w:rsidTr="002C6F74">
        <w:tc>
          <w:tcPr>
            <w:tcW w:w="1134" w:type="dxa"/>
          </w:tcPr>
          <w:p w:rsidR="00E109AA" w:rsidRPr="00203D4E" w:rsidRDefault="00E109AA" w:rsidP="00F53ED8">
            <w:pPr>
              <w:rPr>
                <w:b/>
              </w:rPr>
            </w:pPr>
            <w:r w:rsidRPr="00203D4E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203D4E" w:rsidRDefault="002C6F74" w:rsidP="00F53ED8">
            <w:pPr>
              <w:rPr>
                <w:b/>
              </w:rPr>
            </w:pPr>
            <w:r w:rsidRPr="00203D4E">
              <w:rPr>
                <w:b/>
              </w:rPr>
              <w:t>Evénement</w:t>
            </w:r>
            <w:r w:rsidR="00E109AA" w:rsidRPr="00203D4E">
              <w:rPr>
                <w:b/>
              </w:rPr>
              <w:t xml:space="preserve"> </w:t>
            </w:r>
          </w:p>
        </w:tc>
      </w:tr>
      <w:tr w:rsidR="00203D4E" w:rsidRPr="00203D4E" w:rsidTr="002C6F74">
        <w:tc>
          <w:tcPr>
            <w:tcW w:w="1134" w:type="dxa"/>
          </w:tcPr>
          <w:p w:rsidR="00E109AA" w:rsidRPr="00203D4E" w:rsidRDefault="004900F5" w:rsidP="00F53ED8">
            <w:r>
              <w:t>15.03.2019</w:t>
            </w:r>
          </w:p>
        </w:tc>
        <w:tc>
          <w:tcPr>
            <w:tcW w:w="7652" w:type="dxa"/>
          </w:tcPr>
          <w:p w:rsidR="00E109AA" w:rsidRPr="00203D4E" w:rsidRDefault="004900F5" w:rsidP="00F53ED8">
            <w:r>
              <w:t>Publication de la première version du document de projet</w:t>
            </w:r>
          </w:p>
        </w:tc>
      </w:tr>
      <w:tr w:rsidR="000A2C68" w:rsidRPr="00203D4E" w:rsidTr="002C6F74">
        <w:tc>
          <w:tcPr>
            <w:tcW w:w="1134" w:type="dxa"/>
          </w:tcPr>
          <w:p w:rsidR="000A2C68" w:rsidRDefault="002D7F38" w:rsidP="00F53ED8">
            <w:r>
              <w:t>18.03.2019</w:t>
            </w:r>
          </w:p>
        </w:tc>
        <w:tc>
          <w:tcPr>
            <w:tcW w:w="7652" w:type="dxa"/>
          </w:tcPr>
          <w:p w:rsidR="000A2C68" w:rsidRDefault="002D7F38" w:rsidP="00F53ED8">
            <w:r>
              <w:t>Stratégie de tests validée par le chef de projet</w:t>
            </w:r>
          </w:p>
        </w:tc>
      </w:tr>
      <w:tr w:rsidR="002D7F38" w:rsidRPr="00203D4E" w:rsidTr="002C6F74">
        <w:tc>
          <w:tcPr>
            <w:tcW w:w="1134" w:type="dxa"/>
          </w:tcPr>
          <w:p w:rsidR="002D7F38" w:rsidRDefault="00127780" w:rsidP="00F53ED8">
            <w:r>
              <w:t>04.04.2019</w:t>
            </w:r>
          </w:p>
        </w:tc>
        <w:tc>
          <w:tcPr>
            <w:tcW w:w="7652" w:type="dxa"/>
          </w:tcPr>
          <w:p w:rsidR="002D7F38" w:rsidRDefault="00127780" w:rsidP="00F53ED8">
            <w:r>
              <w:t>Fin du document de projet</w:t>
            </w:r>
            <w:bookmarkStart w:id="37" w:name="_GoBack"/>
            <w:bookmarkEnd w:id="37"/>
          </w:p>
        </w:tc>
      </w:tr>
    </w:tbl>
    <w:p w:rsidR="00591119" w:rsidRPr="00203D4E" w:rsidRDefault="0038737C" w:rsidP="00591119">
      <w:pPr>
        <w:rPr>
          <w:szCs w:val="14"/>
        </w:rPr>
      </w:pPr>
      <w:r>
        <w:rPr>
          <w:szCs w:val="14"/>
        </w:rPr>
        <w:t xml:space="preserve"> </w:t>
      </w:r>
    </w:p>
    <w:sectPr w:rsidR="00591119" w:rsidRPr="00203D4E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A9B" w:rsidRDefault="007E5A9B">
      <w:r>
        <w:separator/>
      </w:r>
    </w:p>
  </w:endnote>
  <w:endnote w:type="continuationSeparator" w:id="0">
    <w:p w:rsidR="007E5A9B" w:rsidRDefault="007E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F38" w:rsidRDefault="002D7F38">
    <w:pPr>
      <w:pStyle w:val="Pieddepage"/>
      <w:pBdr>
        <w:top w:val="single" w:sz="4" w:space="1" w:color="auto"/>
      </w:pBdr>
    </w:pPr>
    <w:r>
      <w:t>Kevin Vaucher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27780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r w:rsidR="007E5A9B">
      <w:fldChar w:fldCharType="begin"/>
    </w:r>
    <w:r w:rsidR="007E5A9B">
      <w:instrText xml:space="preserve"> SAVEDATE  \* MERGEFORMAT </w:instrText>
    </w:r>
    <w:r w:rsidR="007E5A9B">
      <w:fldChar w:fldCharType="separate"/>
    </w:r>
    <w:r w:rsidR="00D65138">
      <w:rPr>
        <w:noProof/>
      </w:rPr>
      <w:t>04/04/2019 14:34:00</w:t>
    </w:r>
    <w:r w:rsidR="007E5A9B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A9B" w:rsidRDefault="007E5A9B">
      <w:r>
        <w:separator/>
      </w:r>
    </w:p>
  </w:footnote>
  <w:footnote w:type="continuationSeparator" w:id="0">
    <w:p w:rsidR="007E5A9B" w:rsidRDefault="007E5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F38" w:rsidRDefault="002D7F38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2D7F38" w:rsidRDefault="002D7F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82E"/>
    <w:multiLevelType w:val="hybridMultilevel"/>
    <w:tmpl w:val="657EF16A"/>
    <w:lvl w:ilvl="0" w:tplc="6220B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541576E"/>
    <w:multiLevelType w:val="hybridMultilevel"/>
    <w:tmpl w:val="6658B314"/>
    <w:lvl w:ilvl="0" w:tplc="3F4A61E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30F22"/>
    <w:multiLevelType w:val="hybridMultilevel"/>
    <w:tmpl w:val="14FEC290"/>
    <w:lvl w:ilvl="0" w:tplc="573AB5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85492"/>
    <w:multiLevelType w:val="hybridMultilevel"/>
    <w:tmpl w:val="6F8CD086"/>
    <w:lvl w:ilvl="0" w:tplc="F09AE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3D3AF8"/>
    <w:multiLevelType w:val="hybridMultilevel"/>
    <w:tmpl w:val="A6DE1882"/>
    <w:lvl w:ilvl="0" w:tplc="522235A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C74225"/>
    <w:multiLevelType w:val="hybridMultilevel"/>
    <w:tmpl w:val="A2DC56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8"/>
  </w:num>
  <w:num w:numId="4">
    <w:abstractNumId w:val="29"/>
  </w:num>
  <w:num w:numId="5">
    <w:abstractNumId w:val="20"/>
  </w:num>
  <w:num w:numId="6">
    <w:abstractNumId w:val="10"/>
  </w:num>
  <w:num w:numId="7">
    <w:abstractNumId w:val="23"/>
  </w:num>
  <w:num w:numId="8">
    <w:abstractNumId w:val="33"/>
  </w:num>
  <w:num w:numId="9">
    <w:abstractNumId w:val="5"/>
  </w:num>
  <w:num w:numId="10">
    <w:abstractNumId w:val="14"/>
  </w:num>
  <w:num w:numId="11">
    <w:abstractNumId w:val="19"/>
  </w:num>
  <w:num w:numId="12">
    <w:abstractNumId w:val="16"/>
  </w:num>
  <w:num w:numId="13">
    <w:abstractNumId w:val="28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2"/>
  </w:num>
  <w:num w:numId="19">
    <w:abstractNumId w:val="26"/>
  </w:num>
  <w:num w:numId="20">
    <w:abstractNumId w:val="34"/>
  </w:num>
  <w:num w:numId="21">
    <w:abstractNumId w:val="21"/>
  </w:num>
  <w:num w:numId="22">
    <w:abstractNumId w:val="30"/>
  </w:num>
  <w:num w:numId="23">
    <w:abstractNumId w:val="12"/>
  </w:num>
  <w:num w:numId="24">
    <w:abstractNumId w:val="18"/>
  </w:num>
  <w:num w:numId="25">
    <w:abstractNumId w:val="3"/>
  </w:num>
  <w:num w:numId="26">
    <w:abstractNumId w:val="17"/>
  </w:num>
  <w:num w:numId="27">
    <w:abstractNumId w:val="11"/>
  </w:num>
  <w:num w:numId="28">
    <w:abstractNumId w:val="24"/>
  </w:num>
  <w:num w:numId="29">
    <w:abstractNumId w:val="7"/>
  </w:num>
  <w:num w:numId="30">
    <w:abstractNumId w:val="4"/>
  </w:num>
  <w:num w:numId="31">
    <w:abstractNumId w:val="27"/>
  </w:num>
  <w:num w:numId="32">
    <w:abstractNumId w:val="15"/>
  </w:num>
  <w:num w:numId="33">
    <w:abstractNumId w:val="25"/>
  </w:num>
  <w:num w:numId="34">
    <w:abstractNumId w:val="9"/>
  </w:num>
  <w:num w:numId="3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4E"/>
    <w:rsid w:val="00046B84"/>
    <w:rsid w:val="000536BC"/>
    <w:rsid w:val="0005613A"/>
    <w:rsid w:val="00061C63"/>
    <w:rsid w:val="00066B2F"/>
    <w:rsid w:val="000A2C68"/>
    <w:rsid w:val="000C7908"/>
    <w:rsid w:val="00106180"/>
    <w:rsid w:val="00124E46"/>
    <w:rsid w:val="00127780"/>
    <w:rsid w:val="00172C7C"/>
    <w:rsid w:val="00184F95"/>
    <w:rsid w:val="001B7271"/>
    <w:rsid w:val="001B7C29"/>
    <w:rsid w:val="001C642D"/>
    <w:rsid w:val="001F3FBE"/>
    <w:rsid w:val="001F6623"/>
    <w:rsid w:val="00203D4E"/>
    <w:rsid w:val="00205685"/>
    <w:rsid w:val="00212505"/>
    <w:rsid w:val="00213BB2"/>
    <w:rsid w:val="00215A51"/>
    <w:rsid w:val="00232E9F"/>
    <w:rsid w:val="0024287C"/>
    <w:rsid w:val="00245601"/>
    <w:rsid w:val="00274746"/>
    <w:rsid w:val="00281546"/>
    <w:rsid w:val="00297836"/>
    <w:rsid w:val="002A1DB5"/>
    <w:rsid w:val="002A32E3"/>
    <w:rsid w:val="002B1F85"/>
    <w:rsid w:val="002C4C01"/>
    <w:rsid w:val="002C6F74"/>
    <w:rsid w:val="002D7F38"/>
    <w:rsid w:val="002E5622"/>
    <w:rsid w:val="002F39FF"/>
    <w:rsid w:val="00300590"/>
    <w:rsid w:val="003328AE"/>
    <w:rsid w:val="00337744"/>
    <w:rsid w:val="0035688F"/>
    <w:rsid w:val="00360243"/>
    <w:rsid w:val="00371ECE"/>
    <w:rsid w:val="00373E0A"/>
    <w:rsid w:val="003808F6"/>
    <w:rsid w:val="0038737C"/>
    <w:rsid w:val="00387E54"/>
    <w:rsid w:val="003F2179"/>
    <w:rsid w:val="0040128D"/>
    <w:rsid w:val="00432F3D"/>
    <w:rsid w:val="004502D9"/>
    <w:rsid w:val="004900F5"/>
    <w:rsid w:val="0049659A"/>
    <w:rsid w:val="004C1895"/>
    <w:rsid w:val="004C38FB"/>
    <w:rsid w:val="004D2F9B"/>
    <w:rsid w:val="004F521F"/>
    <w:rsid w:val="005143EF"/>
    <w:rsid w:val="00566A7A"/>
    <w:rsid w:val="00577704"/>
    <w:rsid w:val="00581E0D"/>
    <w:rsid w:val="005910EF"/>
    <w:rsid w:val="00591119"/>
    <w:rsid w:val="00591D8F"/>
    <w:rsid w:val="005B43CB"/>
    <w:rsid w:val="005E1E76"/>
    <w:rsid w:val="005F2769"/>
    <w:rsid w:val="0060271E"/>
    <w:rsid w:val="006226C6"/>
    <w:rsid w:val="00641AD2"/>
    <w:rsid w:val="00647782"/>
    <w:rsid w:val="00651EEB"/>
    <w:rsid w:val="006679E6"/>
    <w:rsid w:val="00682F47"/>
    <w:rsid w:val="00684B3D"/>
    <w:rsid w:val="006950E4"/>
    <w:rsid w:val="006E2C58"/>
    <w:rsid w:val="006F0E4E"/>
    <w:rsid w:val="006F2F14"/>
    <w:rsid w:val="00714770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A5458"/>
    <w:rsid w:val="007C53D3"/>
    <w:rsid w:val="007D010F"/>
    <w:rsid w:val="007E5A9B"/>
    <w:rsid w:val="00810BC9"/>
    <w:rsid w:val="00811908"/>
    <w:rsid w:val="0083170D"/>
    <w:rsid w:val="00854D0B"/>
    <w:rsid w:val="008658D9"/>
    <w:rsid w:val="008940C3"/>
    <w:rsid w:val="00895B96"/>
    <w:rsid w:val="00895BEB"/>
    <w:rsid w:val="008A73CA"/>
    <w:rsid w:val="008B1EAB"/>
    <w:rsid w:val="008B597A"/>
    <w:rsid w:val="008D443D"/>
    <w:rsid w:val="008D7200"/>
    <w:rsid w:val="009319BC"/>
    <w:rsid w:val="00992256"/>
    <w:rsid w:val="009F64CF"/>
    <w:rsid w:val="00A10B1B"/>
    <w:rsid w:val="00A14804"/>
    <w:rsid w:val="00A3062E"/>
    <w:rsid w:val="00A70F6A"/>
    <w:rsid w:val="00AA0785"/>
    <w:rsid w:val="00AE470C"/>
    <w:rsid w:val="00B263B7"/>
    <w:rsid w:val="00B31079"/>
    <w:rsid w:val="00B524DE"/>
    <w:rsid w:val="00B557E4"/>
    <w:rsid w:val="00B673BB"/>
    <w:rsid w:val="00B736D3"/>
    <w:rsid w:val="00B9358C"/>
    <w:rsid w:val="00BA0FF8"/>
    <w:rsid w:val="00BD50B0"/>
    <w:rsid w:val="00C12320"/>
    <w:rsid w:val="00C315ED"/>
    <w:rsid w:val="00C40D65"/>
    <w:rsid w:val="00C505B1"/>
    <w:rsid w:val="00C671B3"/>
    <w:rsid w:val="00C85B1A"/>
    <w:rsid w:val="00C930E9"/>
    <w:rsid w:val="00CB3227"/>
    <w:rsid w:val="00CD19ED"/>
    <w:rsid w:val="00CD212A"/>
    <w:rsid w:val="00CF39A8"/>
    <w:rsid w:val="00D04D10"/>
    <w:rsid w:val="00D069EA"/>
    <w:rsid w:val="00D140AA"/>
    <w:rsid w:val="00D14A10"/>
    <w:rsid w:val="00D22185"/>
    <w:rsid w:val="00D23E24"/>
    <w:rsid w:val="00D65138"/>
    <w:rsid w:val="00DA4CCB"/>
    <w:rsid w:val="00DB2183"/>
    <w:rsid w:val="00DB4900"/>
    <w:rsid w:val="00DC2E7E"/>
    <w:rsid w:val="00E109AA"/>
    <w:rsid w:val="00E30CDF"/>
    <w:rsid w:val="00E42F56"/>
    <w:rsid w:val="00E63311"/>
    <w:rsid w:val="00E755D1"/>
    <w:rsid w:val="00ED3A54"/>
    <w:rsid w:val="00ED50C4"/>
    <w:rsid w:val="00F028FF"/>
    <w:rsid w:val="00F4663F"/>
    <w:rsid w:val="00F53ED8"/>
    <w:rsid w:val="00FC02AA"/>
    <w:rsid w:val="00FD24F1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7EA9071"/>
  <w14:defaultImageDpi w14:val="300"/>
  <w15:chartTrackingRefBased/>
  <w15:docId w15:val="{2832C9C3-8103-4E70-8960-5A8E51F4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4E"/>
    <w:rPr>
      <w:rFonts w:ascii="Arial" w:hAnsi="Arial"/>
      <w:color w:val="000000" w:themeColor="text1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uiPriority w:val="10"/>
    <w:qFormat/>
    <w:rsid w:val="00A10B1B"/>
    <w:pPr>
      <w:contextualSpacing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10B1B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56"/>
      <w:szCs w:val="56"/>
      <w:lang w:val="fr-CH" w:eastAsia="en-US"/>
    </w:rPr>
  </w:style>
  <w:style w:type="paragraph" w:styleId="Paragraphedeliste">
    <w:name w:val="List Paragraph"/>
    <w:basedOn w:val="Normal"/>
    <w:uiPriority w:val="34"/>
    <w:qFormat/>
    <w:rsid w:val="00A10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VAUCHER\Documents\GitHub\Bataille-Navale\doc\Documentation%20de%20projet\Documentation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A659-8740-4CA9-B6E3-6E19EAD5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de projet.dotx</Template>
  <TotalTime>448</TotalTime>
  <Pages>9</Pages>
  <Words>1177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7639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VAUCHER Kevin</dc:creator>
  <cp:keywords/>
  <cp:lastModifiedBy>VAUCHER Kevin</cp:lastModifiedBy>
  <cp:revision>20</cp:revision>
  <cp:lastPrinted>2004-09-01T12:58:00Z</cp:lastPrinted>
  <dcterms:created xsi:type="dcterms:W3CDTF">2019-03-14T09:21:00Z</dcterms:created>
  <dcterms:modified xsi:type="dcterms:W3CDTF">2019-04-04T14:09:00Z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